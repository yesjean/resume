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5B8F1" w14:textId="77777777" w:rsidR="00950D42" w:rsidRPr="00031350" w:rsidRDefault="00950D42" w:rsidP="00950D42">
      <w:pPr>
        <w:jc w:val="center"/>
        <w:rPr>
          <w:rFonts w:ascii="NanumGothic" w:eastAsia="NanumGothic" w:hAnsi="NanumGothic"/>
          <w:b/>
          <w:bCs/>
          <w:color w:val="000000" w:themeColor="text1"/>
          <w:sz w:val="48"/>
          <w:szCs w:val="48"/>
        </w:rPr>
      </w:pPr>
      <w:r w:rsidRPr="00031350">
        <w:rPr>
          <w:rFonts w:ascii="NanumGothic" w:eastAsia="NanumGothic" w:hAnsi="NanumGothic" w:hint="eastAsia"/>
          <w:b/>
          <w:bCs/>
          <w:color w:val="000000" w:themeColor="text1"/>
          <w:sz w:val="48"/>
          <w:szCs w:val="48"/>
        </w:rPr>
        <w:t xml:space="preserve">이 </w:t>
      </w:r>
      <w:r w:rsidRPr="00031350">
        <w:rPr>
          <w:rFonts w:ascii="NanumGothic" w:eastAsia="NanumGothic" w:hAnsi="NanumGothic"/>
          <w:b/>
          <w:bCs/>
          <w:color w:val="000000" w:themeColor="text1"/>
          <w:sz w:val="48"/>
          <w:szCs w:val="48"/>
        </w:rPr>
        <w:t xml:space="preserve"> </w:t>
      </w:r>
      <w:r w:rsidRPr="00031350">
        <w:rPr>
          <w:rFonts w:ascii="NanumGothic" w:eastAsia="NanumGothic" w:hAnsi="NanumGothic" w:hint="eastAsia"/>
          <w:b/>
          <w:bCs/>
          <w:color w:val="000000" w:themeColor="text1"/>
          <w:sz w:val="48"/>
          <w:szCs w:val="48"/>
        </w:rPr>
        <w:t xml:space="preserve">력 </w:t>
      </w:r>
      <w:r w:rsidRPr="00031350">
        <w:rPr>
          <w:rFonts w:ascii="NanumGothic" w:eastAsia="NanumGothic" w:hAnsi="NanumGothic"/>
          <w:b/>
          <w:bCs/>
          <w:color w:val="000000" w:themeColor="text1"/>
          <w:sz w:val="48"/>
          <w:szCs w:val="48"/>
        </w:rPr>
        <w:t xml:space="preserve"> </w:t>
      </w:r>
      <w:r w:rsidRPr="00031350">
        <w:rPr>
          <w:rFonts w:ascii="NanumGothic" w:eastAsia="NanumGothic" w:hAnsi="NanumGothic" w:hint="eastAsia"/>
          <w:b/>
          <w:bCs/>
          <w:color w:val="000000" w:themeColor="text1"/>
          <w:sz w:val="48"/>
          <w:szCs w:val="48"/>
        </w:rPr>
        <w:t>서</w:t>
      </w:r>
    </w:p>
    <w:p w14:paraId="0E74CCD8" w14:textId="77777777" w:rsidR="007D0C2B" w:rsidRPr="00031350" w:rsidRDefault="007D0C2B" w:rsidP="007B6E76">
      <w:pPr>
        <w:pStyle w:val="s0"/>
        <w:jc w:val="both"/>
        <w:rPr>
          <w:rFonts w:ascii="NanumGothic" w:eastAsia="NanumGothic" w:hAnsi="NanumGothic"/>
          <w:bCs/>
          <w:color w:val="000000" w:themeColor="text1"/>
          <w:sz w:val="20"/>
          <w:szCs w:val="20"/>
        </w:rPr>
      </w:pPr>
    </w:p>
    <w:p w14:paraId="31E34566" w14:textId="77777777" w:rsidR="00F61478" w:rsidRPr="00F36E18" w:rsidRDefault="00F61478" w:rsidP="007B6E76">
      <w:pPr>
        <w:pStyle w:val="s0"/>
        <w:jc w:val="both"/>
        <w:rPr>
          <w:rFonts w:ascii="NanumGothic" w:eastAsia="NanumGothic" w:hAnsi="NanumGothic"/>
          <w:b/>
          <w:color w:val="000000" w:themeColor="text1"/>
          <w:sz w:val="28"/>
          <w:szCs w:val="28"/>
        </w:rPr>
      </w:pPr>
      <w:r w:rsidRPr="00F36E18">
        <w:rPr>
          <w:rFonts w:ascii="NanumGothic" w:eastAsia="NanumGothic" w:hAnsi="NanumGothic"/>
          <w:b/>
          <w:bCs/>
          <w:color w:val="000000" w:themeColor="text1"/>
          <w:sz w:val="28"/>
          <w:szCs w:val="28"/>
        </w:rPr>
        <w:t xml:space="preserve">1. </w:t>
      </w:r>
      <w:r w:rsidR="00BA5406" w:rsidRPr="00F36E18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</w:rPr>
        <w:t xml:space="preserve">인적 </w:t>
      </w:r>
      <w:r w:rsidR="001D30D8" w:rsidRPr="00F36E18">
        <w:rPr>
          <w:rFonts w:ascii="NanumGothic" w:eastAsia="NanumGothic" w:hAnsi="NanumGothic" w:cs="바탕" w:hint="eastAsia"/>
          <w:b/>
          <w:bCs/>
          <w:color w:val="000000" w:themeColor="text1"/>
          <w:sz w:val="28"/>
          <w:szCs w:val="28"/>
        </w:rPr>
        <w:t>사항</w:t>
      </w:r>
    </w:p>
    <w:tbl>
      <w:tblPr>
        <w:tblW w:w="9171" w:type="dxa"/>
        <w:tblInd w:w="-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69696"/>
          <w:insideV w:val="single" w:sz="2" w:space="0" w:color="96969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1667"/>
        <w:gridCol w:w="2875"/>
        <w:gridCol w:w="1088"/>
        <w:gridCol w:w="1797"/>
      </w:tblGrid>
      <w:tr w:rsidR="005F4795" w:rsidRPr="00031350" w14:paraId="53701539" w14:textId="77777777" w:rsidTr="00F866DA">
        <w:trPr>
          <w:cantSplit/>
          <w:trHeight w:val="489"/>
        </w:trPr>
        <w:tc>
          <w:tcPr>
            <w:tcW w:w="1744" w:type="dxa"/>
            <w:vMerge w:val="restart"/>
            <w:tcBorders>
              <w:top w:val="single" w:sz="8" w:space="0" w:color="000000"/>
              <w:left w:val="nil"/>
              <w:bottom w:val="dotted" w:sz="2" w:space="0" w:color="999999"/>
              <w:right w:val="nil"/>
            </w:tcBorders>
            <w:vAlign w:val="center"/>
          </w:tcPr>
          <w:p w14:paraId="76EA261B" w14:textId="7C6ECB73" w:rsidR="005F4795" w:rsidRPr="00031350" w:rsidRDefault="005F479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FC4C1AA" w14:textId="77777777" w:rsidR="005F4795" w:rsidRPr="00031350" w:rsidRDefault="005F4795" w:rsidP="005F4795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성</w:t>
            </w:r>
            <w:r w:rsidRPr="00031350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 xml:space="preserve"> </w:t>
            </w: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명</w:t>
            </w:r>
          </w:p>
        </w:tc>
        <w:tc>
          <w:tcPr>
            <w:tcW w:w="2875" w:type="dxa"/>
            <w:tcBorders>
              <w:top w:val="single" w:sz="8" w:space="0" w:color="000000"/>
              <w:left w:val="dotted" w:sz="2" w:space="0" w:color="808080"/>
              <w:bottom w:val="dotted" w:sz="2" w:space="0" w:color="808080"/>
              <w:right w:val="dotted" w:sz="2" w:space="0" w:color="808080"/>
            </w:tcBorders>
            <w:vAlign w:val="center"/>
          </w:tcPr>
          <w:p w14:paraId="0A4640CC" w14:textId="22A7C946" w:rsidR="005F4795" w:rsidRPr="00031350" w:rsidRDefault="00F36DBD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{name}</w:t>
            </w:r>
          </w:p>
        </w:tc>
        <w:tc>
          <w:tcPr>
            <w:tcW w:w="1088" w:type="dxa"/>
            <w:tcBorders>
              <w:top w:val="single" w:sz="8" w:space="0" w:color="000000"/>
              <w:left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443081C4" w14:textId="77777777" w:rsidR="005F4795" w:rsidRPr="00031350" w:rsidRDefault="005F479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성 별</w:t>
            </w:r>
          </w:p>
        </w:tc>
        <w:tc>
          <w:tcPr>
            <w:tcW w:w="1797" w:type="dxa"/>
            <w:tcBorders>
              <w:top w:val="single" w:sz="8" w:space="0" w:color="000000"/>
              <w:left w:val="dotted" w:sz="2" w:space="0" w:color="808080"/>
              <w:right w:val="nil"/>
            </w:tcBorders>
            <w:vAlign w:val="center"/>
          </w:tcPr>
          <w:p w14:paraId="13EF03C3" w14:textId="3762C4F2" w:rsidR="005F4795" w:rsidRPr="00031350" w:rsidRDefault="00643220" w:rsidP="007B6E76">
            <w:pPr>
              <w:pStyle w:val="s0"/>
              <w:jc w:val="center"/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Cs/>
                <w:color w:val="000000" w:themeColor="text1"/>
                <w:sz w:val="20"/>
                <w:szCs w:val="20"/>
              </w:rPr>
              <w:t>{</w:t>
            </w:r>
            <w:r w:rsidRPr="00031350"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gender</w:t>
            </w:r>
            <w:r w:rsidRPr="00031350">
              <w:rPr>
                <w:rFonts w:ascii="NanumGothic" w:eastAsia="NanumGothic" w:hAnsi="NanumGothic" w:hint="eastAsia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  <w:tr w:rsidR="00F61478" w:rsidRPr="00031350" w14:paraId="2AE5AC05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0DEB0D31" w14:textId="77777777" w:rsidR="00F61478" w:rsidRPr="00031350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D65D058" w14:textId="77777777" w:rsidR="00F61478" w:rsidRPr="00031350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생년월일</w:t>
            </w:r>
            <w:r w:rsidR="00152D5D"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(나이)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15F674A5" w14:textId="280EA3D7" w:rsidR="00F61478" w:rsidRPr="00031350" w:rsidRDefault="00AA100F" w:rsidP="002D773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birthDate</w:t>
            </w:r>
            <w:proofErr w:type="spellEnd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</w:p>
        </w:tc>
      </w:tr>
      <w:tr w:rsidR="00F61478" w:rsidRPr="00031350" w14:paraId="1F2CBC0D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4804F9A2" w14:textId="77777777" w:rsidR="00F61478" w:rsidRPr="00031350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01E99013" w14:textId="77777777" w:rsidR="00F61478" w:rsidRPr="00031350" w:rsidRDefault="00152D5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주  소/거주지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shd w:val="clear" w:color="auto" w:fill="auto"/>
            <w:vAlign w:val="center"/>
          </w:tcPr>
          <w:p w14:paraId="7848E2AB" w14:textId="684E5D61" w:rsidR="00F61478" w:rsidRPr="00031350" w:rsidRDefault="00AA100F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{address}</w:t>
            </w:r>
          </w:p>
        </w:tc>
      </w:tr>
      <w:tr w:rsidR="00F61478" w:rsidRPr="00031350" w14:paraId="585B08FE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123707C8" w14:textId="77777777" w:rsidR="00F61478" w:rsidRPr="00031350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64323AF4" w14:textId="77777777" w:rsidR="00F61478" w:rsidRPr="00031350" w:rsidRDefault="00152D5D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연 </w:t>
            </w:r>
            <w:proofErr w:type="spellStart"/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락</w:t>
            </w:r>
            <w:proofErr w:type="spellEnd"/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처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vAlign w:val="center"/>
          </w:tcPr>
          <w:p w14:paraId="760C7E6D" w14:textId="3F28164C" w:rsidR="00F61478" w:rsidRPr="00031350" w:rsidRDefault="00AA100F" w:rsidP="007867CE">
            <w:pPr>
              <w:pStyle w:val="s0"/>
              <w:jc w:val="center"/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{phone}</w:t>
            </w:r>
          </w:p>
        </w:tc>
      </w:tr>
      <w:tr w:rsidR="00F61478" w:rsidRPr="00031350" w14:paraId="03525272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dotted" w:sz="2" w:space="0" w:color="999999"/>
              <w:right w:val="nil"/>
            </w:tcBorders>
            <w:vAlign w:val="center"/>
          </w:tcPr>
          <w:p w14:paraId="3774D99B" w14:textId="77777777" w:rsidR="00F61478" w:rsidRPr="00031350" w:rsidRDefault="00F61478" w:rsidP="007B6E76">
            <w:pPr>
              <w:pStyle w:val="s0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  <w:shd w:val="clear" w:color="auto" w:fill="E6E6E6"/>
            <w:vAlign w:val="center"/>
          </w:tcPr>
          <w:p w14:paraId="18CCE747" w14:textId="77777777" w:rsidR="00F61478" w:rsidRPr="00031350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>E-</w:t>
            </w: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350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>Mail</w:t>
            </w:r>
          </w:p>
        </w:tc>
        <w:tc>
          <w:tcPr>
            <w:tcW w:w="5760" w:type="dxa"/>
            <w:gridSpan w:val="3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nil"/>
            </w:tcBorders>
            <w:shd w:val="clear" w:color="auto" w:fill="auto"/>
            <w:vAlign w:val="center"/>
          </w:tcPr>
          <w:p w14:paraId="07D14BB7" w14:textId="5CD464C0" w:rsidR="00F61478" w:rsidRPr="00031350" w:rsidRDefault="00AA100F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{email}</w:t>
            </w:r>
          </w:p>
        </w:tc>
      </w:tr>
      <w:tr w:rsidR="004B3686" w:rsidRPr="00031350" w14:paraId="23D13FB1" w14:textId="77777777" w:rsidTr="00F866DA">
        <w:trPr>
          <w:cantSplit/>
          <w:trHeight w:val="489"/>
        </w:trPr>
        <w:tc>
          <w:tcPr>
            <w:tcW w:w="1744" w:type="dxa"/>
            <w:vMerge/>
            <w:tcBorders>
              <w:top w:val="dotted" w:sz="2" w:space="0" w:color="999999"/>
              <w:left w:val="nil"/>
              <w:bottom w:val="single" w:sz="8" w:space="0" w:color="000000"/>
              <w:right w:val="nil"/>
            </w:tcBorders>
            <w:vAlign w:val="center"/>
          </w:tcPr>
          <w:p w14:paraId="0831A447" w14:textId="77777777" w:rsidR="004B3686" w:rsidRPr="00031350" w:rsidRDefault="004B3686" w:rsidP="007B6E76">
            <w:pPr>
              <w:pStyle w:val="s0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1667" w:type="dxa"/>
            <w:tcBorders>
              <w:top w:val="dotted" w:sz="2" w:space="0" w:color="808080"/>
              <w:left w:val="nil"/>
              <w:bottom w:val="single" w:sz="8" w:space="0" w:color="000000"/>
              <w:right w:val="dotted" w:sz="2" w:space="0" w:color="808080"/>
            </w:tcBorders>
            <w:shd w:val="clear" w:color="auto" w:fill="E6E6E6"/>
            <w:vAlign w:val="center"/>
          </w:tcPr>
          <w:p w14:paraId="7377E87F" w14:textId="77777777" w:rsidR="004B3686" w:rsidRPr="00031350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병역사항</w:t>
            </w:r>
          </w:p>
        </w:tc>
        <w:tc>
          <w:tcPr>
            <w:tcW w:w="2875" w:type="dxa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A1F4384" w14:textId="77777777" w:rsidR="004B3686" w:rsidRPr="00031350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885" w:type="dxa"/>
            <w:gridSpan w:val="2"/>
            <w:tcBorders>
              <w:top w:val="dotted" w:sz="2" w:space="0" w:color="808080"/>
              <w:left w:val="dotted" w:sz="2" w:space="0" w:color="80808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14:paraId="7C6E0560" w14:textId="77777777" w:rsidR="004B3686" w:rsidRPr="00031350" w:rsidRDefault="004B3686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</w:p>
        </w:tc>
      </w:tr>
    </w:tbl>
    <w:p w14:paraId="2D8540E5" w14:textId="77777777" w:rsidR="00F61478" w:rsidRPr="00031350" w:rsidRDefault="00F61478" w:rsidP="007B6E76">
      <w:pPr>
        <w:pStyle w:val="s0"/>
        <w:jc w:val="both"/>
        <w:rPr>
          <w:rFonts w:ascii="NanumGothic" w:eastAsia="NanumGothic" w:hAnsi="NanumGothic"/>
          <w:bCs/>
          <w:color w:val="000000" w:themeColor="text1"/>
          <w:sz w:val="20"/>
          <w:szCs w:val="20"/>
        </w:rPr>
      </w:pPr>
    </w:p>
    <w:p w14:paraId="6C1751A1" w14:textId="77777777" w:rsidR="00F61478" w:rsidRPr="00F36E18" w:rsidRDefault="00F61478" w:rsidP="007B6E76">
      <w:pPr>
        <w:pStyle w:val="s0"/>
        <w:jc w:val="both"/>
        <w:rPr>
          <w:rFonts w:ascii="NanumGothic" w:eastAsia="NanumGothic" w:hAnsi="NanumGothic"/>
          <w:b/>
          <w:color w:val="000000" w:themeColor="text1"/>
          <w:sz w:val="28"/>
          <w:szCs w:val="28"/>
        </w:rPr>
      </w:pPr>
      <w:r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>2. 학력</w:t>
      </w:r>
      <w:r w:rsidR="004B3686"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 xml:space="preserve"> </w:t>
      </w:r>
      <w:r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>사항</w:t>
      </w:r>
      <w:r w:rsidR="00531E2D"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W w:w="9071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3584"/>
        <w:gridCol w:w="3051"/>
      </w:tblGrid>
      <w:tr w:rsidR="00531E2D" w:rsidRPr="00031350" w14:paraId="17CC2008" w14:textId="77777777" w:rsidTr="00F866DA">
        <w:trPr>
          <w:trHeight w:val="522"/>
        </w:trPr>
        <w:tc>
          <w:tcPr>
            <w:tcW w:w="2436" w:type="dxa"/>
            <w:shd w:val="clear" w:color="auto" w:fill="E6E6E6"/>
            <w:vAlign w:val="center"/>
          </w:tcPr>
          <w:p w14:paraId="55A36F6B" w14:textId="77777777" w:rsidR="00531E2D" w:rsidRPr="00031350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기</w:t>
            </w:r>
            <w:r w:rsidRPr="00031350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  간</w:t>
            </w:r>
          </w:p>
        </w:tc>
        <w:tc>
          <w:tcPr>
            <w:tcW w:w="3584" w:type="dxa"/>
            <w:shd w:val="clear" w:color="auto" w:fill="E6E6E6"/>
            <w:vAlign w:val="center"/>
          </w:tcPr>
          <w:p w14:paraId="79F6454B" w14:textId="77777777" w:rsidR="00531E2D" w:rsidRPr="00031350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학교명</w:t>
            </w:r>
          </w:p>
        </w:tc>
        <w:tc>
          <w:tcPr>
            <w:tcW w:w="3051" w:type="dxa"/>
            <w:shd w:val="clear" w:color="auto" w:fill="E6E6E6"/>
            <w:vAlign w:val="center"/>
          </w:tcPr>
          <w:p w14:paraId="77CD3DE3" w14:textId="77777777" w:rsidR="00531E2D" w:rsidRPr="00031350" w:rsidRDefault="00531E2D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학과</w:t>
            </w:r>
          </w:p>
        </w:tc>
      </w:tr>
      <w:tr w:rsidR="00531E2D" w:rsidRPr="00031350" w14:paraId="1438975A" w14:textId="77777777" w:rsidTr="00F866DA">
        <w:trPr>
          <w:trHeight w:val="522"/>
        </w:trPr>
        <w:tc>
          <w:tcPr>
            <w:tcW w:w="2436" w:type="dxa"/>
            <w:vAlign w:val="center"/>
          </w:tcPr>
          <w:p w14:paraId="0CF5A269" w14:textId="0671042C" w:rsidR="00531E2D" w:rsidRPr="00031350" w:rsidRDefault="00080EE7" w:rsidP="00531E2D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{#</w:t>
            </w:r>
            <w:proofErr w:type="gramStart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education}{</w:t>
            </w:r>
            <w:proofErr w:type="gramEnd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period}</w:t>
            </w:r>
          </w:p>
        </w:tc>
        <w:tc>
          <w:tcPr>
            <w:tcW w:w="3584" w:type="dxa"/>
            <w:vAlign w:val="center"/>
          </w:tcPr>
          <w:p w14:paraId="46643EE8" w14:textId="62506CEA" w:rsidR="00531E2D" w:rsidRPr="00031350" w:rsidRDefault="00080EE7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{title}</w:t>
            </w:r>
          </w:p>
        </w:tc>
        <w:tc>
          <w:tcPr>
            <w:tcW w:w="3051" w:type="dxa"/>
            <w:vAlign w:val="center"/>
          </w:tcPr>
          <w:p w14:paraId="0ECE1CEE" w14:textId="487B139A" w:rsidR="00531E2D" w:rsidRPr="00031350" w:rsidRDefault="00080EE7" w:rsidP="00163101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{major}{/education}</w:t>
            </w:r>
          </w:p>
        </w:tc>
      </w:tr>
    </w:tbl>
    <w:p w14:paraId="03A027F7" w14:textId="77777777" w:rsidR="006A1751" w:rsidRPr="00031350" w:rsidRDefault="006A1751" w:rsidP="007B6E76">
      <w:pPr>
        <w:pStyle w:val="s0"/>
        <w:rPr>
          <w:rFonts w:ascii="NanumGothic" w:eastAsia="NanumGothic" w:hAnsi="NanumGothic"/>
          <w:color w:val="000000" w:themeColor="text1"/>
          <w:sz w:val="20"/>
          <w:szCs w:val="20"/>
        </w:rPr>
      </w:pPr>
    </w:p>
    <w:p w14:paraId="3229EA60" w14:textId="77777777" w:rsidR="00F61478" w:rsidRPr="00F36E18" w:rsidRDefault="00F61478" w:rsidP="007B6E76">
      <w:pPr>
        <w:pStyle w:val="s0"/>
        <w:jc w:val="both"/>
        <w:rPr>
          <w:rFonts w:ascii="NanumGothic" w:eastAsia="NanumGothic" w:hAnsi="NanumGothic"/>
          <w:color w:val="000000" w:themeColor="text1"/>
          <w:sz w:val="28"/>
          <w:szCs w:val="28"/>
        </w:rPr>
      </w:pPr>
      <w:r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>3. 경력</w:t>
      </w:r>
      <w:r w:rsidR="004B3686"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 xml:space="preserve"> </w:t>
      </w:r>
      <w:r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>사항</w:t>
      </w:r>
      <w:r w:rsidR="001E3CF5" w:rsidRPr="00F36E18">
        <w:rPr>
          <w:rFonts w:ascii="NanumGothic" w:eastAsia="NanumGothic" w:hAnsi="NanumGothic" w:hint="eastAsia"/>
          <w:bCs/>
          <w:color w:val="000000" w:themeColor="text1"/>
          <w:sz w:val="28"/>
          <w:szCs w:val="28"/>
        </w:rPr>
        <w:t xml:space="preserve"> </w:t>
      </w:r>
    </w:p>
    <w:tbl>
      <w:tblPr>
        <w:tblW w:w="0" w:type="auto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5"/>
        <w:gridCol w:w="1985"/>
        <w:gridCol w:w="2551"/>
        <w:gridCol w:w="2142"/>
      </w:tblGrid>
      <w:tr w:rsidR="00F61478" w:rsidRPr="00031350" w14:paraId="18D1C8E0" w14:textId="77777777" w:rsidTr="00B25A6B">
        <w:trPr>
          <w:trHeight w:val="541"/>
        </w:trPr>
        <w:tc>
          <w:tcPr>
            <w:tcW w:w="2395" w:type="dxa"/>
            <w:shd w:val="clear" w:color="auto" w:fill="E6E6E6"/>
            <w:vAlign w:val="center"/>
          </w:tcPr>
          <w:p w14:paraId="0D112ED5" w14:textId="77777777" w:rsidR="00F61478" w:rsidRPr="00031350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기  </w:t>
            </w:r>
            <w:r w:rsidRPr="00031350"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간</w:t>
            </w:r>
          </w:p>
        </w:tc>
        <w:tc>
          <w:tcPr>
            <w:tcW w:w="1985" w:type="dxa"/>
            <w:shd w:val="clear" w:color="auto" w:fill="E6E6E6"/>
            <w:vAlign w:val="center"/>
          </w:tcPr>
          <w:p w14:paraId="673E5F91" w14:textId="41E21013" w:rsidR="00F61478" w:rsidRPr="00031350" w:rsidRDefault="00F61478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회사명</w:t>
            </w:r>
          </w:p>
        </w:tc>
        <w:tc>
          <w:tcPr>
            <w:tcW w:w="2551" w:type="dxa"/>
            <w:shd w:val="clear" w:color="auto" w:fill="E6E6E6"/>
            <w:vAlign w:val="center"/>
          </w:tcPr>
          <w:p w14:paraId="5EE534BC" w14:textId="77777777" w:rsidR="00F61478" w:rsidRPr="00031350" w:rsidRDefault="001E3CF5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부서 </w:t>
            </w:r>
            <w:r w:rsidR="002757A7"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 xml:space="preserve">or </w:t>
            </w:r>
            <w:r w:rsidR="00F61478"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담당업무</w:t>
            </w:r>
          </w:p>
        </w:tc>
        <w:tc>
          <w:tcPr>
            <w:tcW w:w="2142" w:type="dxa"/>
            <w:shd w:val="clear" w:color="auto" w:fill="E6E6E6"/>
            <w:vAlign w:val="center"/>
          </w:tcPr>
          <w:p w14:paraId="1A250231" w14:textId="77777777" w:rsidR="00F61478" w:rsidRPr="00031350" w:rsidRDefault="002757A7" w:rsidP="007B6E76">
            <w:pPr>
              <w:pStyle w:val="s0"/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직급</w:t>
            </w:r>
          </w:p>
        </w:tc>
      </w:tr>
      <w:tr w:rsidR="00163101" w:rsidRPr="00031350" w14:paraId="14DE473F" w14:textId="77777777" w:rsidTr="00B25A6B">
        <w:trPr>
          <w:trHeight w:val="541"/>
        </w:trPr>
        <w:tc>
          <w:tcPr>
            <w:tcW w:w="2395" w:type="dxa"/>
            <w:vAlign w:val="center"/>
          </w:tcPr>
          <w:p w14:paraId="43140042" w14:textId="3B07E22E" w:rsidR="00163101" w:rsidRPr="00031350" w:rsidRDefault="00AD4EDD" w:rsidP="00163101">
            <w:pPr>
              <w:tabs>
                <w:tab w:val="left" w:pos="2160"/>
              </w:tabs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{#</w:t>
            </w:r>
            <w:proofErr w:type="gramStart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companyExperiences}{</w:t>
            </w:r>
            <w:proofErr w:type="gramEnd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startDate}</w:t>
            </w:r>
            <w:r w:rsidR="00B51815" w:rsidRPr="00031350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>~</w:t>
            </w: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 xml:space="preserve">{endDate} </w:t>
            </w:r>
            <w:r w:rsidR="00D207D2" w:rsidRPr="00031350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>(</w:t>
            </w: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currentWorking</w:t>
            </w:r>
            <w:proofErr w:type="spellEnd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  <w:r w:rsidR="00D207D2" w:rsidRPr="00031350">
              <w:rPr>
                <w:rFonts w:ascii="NanumGothic" w:eastAsia="NanumGothic" w:hAnsi="NanumGothic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715AB75E" w14:textId="22D6E2B6" w:rsidR="00163101" w:rsidRPr="00031350" w:rsidRDefault="00AD4EDD" w:rsidP="00F36DBD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companyName</w:t>
            </w:r>
            <w:proofErr w:type="spellEnd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551" w:type="dxa"/>
            <w:vAlign w:val="center"/>
          </w:tcPr>
          <w:p w14:paraId="403997B8" w14:textId="148363EC" w:rsidR="00163101" w:rsidRPr="00031350" w:rsidRDefault="00AD4EDD" w:rsidP="00D22444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r w:rsidR="00F247FC"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description</w:t>
            </w: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142" w:type="dxa"/>
            <w:vAlign w:val="center"/>
          </w:tcPr>
          <w:p w14:paraId="7C7E505F" w14:textId="37BDDDBF" w:rsidR="00163101" w:rsidRPr="00031350" w:rsidRDefault="00AD4EDD" w:rsidP="00163101">
            <w:pPr>
              <w:jc w:val="center"/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{</w:t>
            </w:r>
            <w:r w:rsidR="00F247FC"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position</w:t>
            </w:r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}{/</w:t>
            </w:r>
            <w:proofErr w:type="spellStart"/>
            <w:r w:rsidR="00842DB8"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companyExperiences</w:t>
            </w:r>
            <w:proofErr w:type="spellEnd"/>
            <w:r w:rsidRPr="00031350">
              <w:rPr>
                <w:rFonts w:ascii="NanumGothic" w:eastAsia="NanumGothic" w:hAnsi="NanumGothic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1E789C" w14:textId="77777777" w:rsidR="00151A84" w:rsidRPr="00031350" w:rsidRDefault="00151A84" w:rsidP="007B6E76">
      <w:pPr>
        <w:pStyle w:val="s0"/>
        <w:jc w:val="both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</w:p>
    <w:p w14:paraId="43FD4330" w14:textId="6B1EBBFB" w:rsidR="00F61478" w:rsidRPr="00F36E18" w:rsidRDefault="00F61478" w:rsidP="007B6E76">
      <w:pPr>
        <w:pStyle w:val="s0"/>
        <w:jc w:val="both"/>
        <w:rPr>
          <w:rFonts w:ascii="NanumGothic" w:eastAsia="NanumGothic" w:hAnsi="NanumGothic"/>
          <w:color w:val="000000" w:themeColor="text1"/>
          <w:sz w:val="28"/>
          <w:szCs w:val="28"/>
        </w:rPr>
      </w:pPr>
      <w:r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>4.</w:t>
      </w:r>
      <w:r w:rsidR="00EA57E2"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 xml:space="preserve"> </w:t>
      </w:r>
      <w:r w:rsidR="00C41943" w:rsidRPr="00F36E18">
        <w:rPr>
          <w:rFonts w:ascii="NanumGothic" w:eastAsia="NanumGothic" w:hAnsi="NanumGothic" w:hint="eastAsia"/>
          <w:b/>
          <w:bCs/>
          <w:color w:val="000000" w:themeColor="text1"/>
          <w:sz w:val="28"/>
          <w:szCs w:val="28"/>
        </w:rPr>
        <w:t>자격증</w:t>
      </w:r>
      <w:r w:rsidR="001E3CF5" w:rsidRPr="00F36E18">
        <w:rPr>
          <w:rFonts w:ascii="NanumGothic" w:eastAsia="NanumGothic" w:hAnsi="NanumGothic" w:hint="eastAsia"/>
          <w:bCs/>
          <w:color w:val="000000" w:themeColor="text1"/>
          <w:sz w:val="28"/>
          <w:szCs w:val="28"/>
        </w:rPr>
        <w:t xml:space="preserve"> </w:t>
      </w:r>
    </w:p>
    <w:tbl>
      <w:tblPr>
        <w:tblW w:w="9479" w:type="dxa"/>
        <w:tblInd w:w="15" w:type="dxa"/>
        <w:tblBorders>
          <w:top w:val="single" w:sz="8" w:space="0" w:color="000000"/>
          <w:bottom w:val="single" w:sz="8" w:space="0" w:color="000000"/>
          <w:insideH w:val="dotted" w:sz="2" w:space="0" w:color="808080"/>
          <w:insideV w:val="dotted" w:sz="2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4111"/>
        <w:gridCol w:w="4249"/>
      </w:tblGrid>
      <w:tr w:rsidR="00C41943" w:rsidRPr="00031350" w14:paraId="4809CEFB" w14:textId="77777777" w:rsidTr="004D1340">
        <w:trPr>
          <w:cantSplit/>
          <w:trHeight w:val="422"/>
        </w:trPr>
        <w:tc>
          <w:tcPr>
            <w:tcW w:w="1119" w:type="dxa"/>
            <w:shd w:val="clear" w:color="auto" w:fill="E6E6E6"/>
            <w:vAlign w:val="center"/>
          </w:tcPr>
          <w:p w14:paraId="6607607A" w14:textId="77777777" w:rsidR="00C41943" w:rsidRPr="00031350" w:rsidRDefault="00C41943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구  분</w:t>
            </w:r>
          </w:p>
        </w:tc>
        <w:tc>
          <w:tcPr>
            <w:tcW w:w="4111" w:type="dxa"/>
            <w:shd w:val="clear" w:color="auto" w:fill="E6E6E6"/>
          </w:tcPr>
          <w:p w14:paraId="2DAD8C5A" w14:textId="1B7F9A6E" w:rsidR="00C41943" w:rsidRPr="00031350" w:rsidRDefault="00C41943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내 용</w:t>
            </w:r>
          </w:p>
        </w:tc>
        <w:tc>
          <w:tcPr>
            <w:tcW w:w="4249" w:type="dxa"/>
            <w:shd w:val="clear" w:color="auto" w:fill="E6E6E6"/>
          </w:tcPr>
          <w:p w14:paraId="4619AB5D" w14:textId="0F84430E" w:rsidR="00C41943" w:rsidRPr="00031350" w:rsidRDefault="00C41943" w:rsidP="007B6E76">
            <w:pPr>
              <w:pStyle w:val="s0"/>
              <w:jc w:val="center"/>
              <w:rPr>
                <w:rFonts w:ascii="NanumGothic" w:eastAsia="NanumGothic" w:hAnsi="NanumGothic"/>
                <w:b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/>
                <w:bCs/>
                <w:color w:val="000000" w:themeColor="text1"/>
                <w:sz w:val="20"/>
                <w:szCs w:val="20"/>
              </w:rPr>
              <w:t>취득일자</w:t>
            </w:r>
          </w:p>
        </w:tc>
      </w:tr>
      <w:tr w:rsidR="00C41943" w:rsidRPr="00031350" w14:paraId="4E94EFEE" w14:textId="61CFE6D3" w:rsidTr="004D1340">
        <w:trPr>
          <w:cantSplit/>
          <w:trHeight w:val="422"/>
        </w:trPr>
        <w:tc>
          <w:tcPr>
            <w:tcW w:w="1119" w:type="dxa"/>
            <w:vAlign w:val="center"/>
          </w:tcPr>
          <w:p w14:paraId="3B564D79" w14:textId="30569F2D" w:rsidR="00C41943" w:rsidRPr="00031350" w:rsidRDefault="004D1340" w:rsidP="00F30864">
            <w:pPr>
              <w:pStyle w:val="s0"/>
              <w:jc w:val="center"/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Cs/>
                <w:color w:val="000000" w:themeColor="text1"/>
                <w:sz w:val="20"/>
                <w:szCs w:val="20"/>
              </w:rPr>
              <w:t>자격증</w:t>
            </w:r>
          </w:p>
        </w:tc>
        <w:tc>
          <w:tcPr>
            <w:tcW w:w="4111" w:type="dxa"/>
          </w:tcPr>
          <w:p w14:paraId="4D606B97" w14:textId="37ACB40C" w:rsidR="00C41943" w:rsidRPr="00031350" w:rsidRDefault="00C41943" w:rsidP="00F30864">
            <w:pPr>
              <w:pStyle w:val="s0"/>
              <w:jc w:val="center"/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 w:hint="eastAsia"/>
                <w:bCs/>
                <w:color w:val="000000" w:themeColor="text1"/>
                <w:sz w:val="20"/>
                <w:szCs w:val="20"/>
              </w:rPr>
              <w:t>{#</w:t>
            </w:r>
            <w:proofErr w:type="gramStart"/>
            <w:r w:rsidRPr="00031350"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certifications</w:t>
            </w:r>
            <w:r w:rsidRPr="00031350">
              <w:rPr>
                <w:rFonts w:ascii="NanumGothic" w:eastAsia="NanumGothic" w:hAnsi="NanumGothic" w:hint="eastAsia"/>
                <w:bCs/>
                <w:color w:val="000000" w:themeColor="text1"/>
                <w:sz w:val="20"/>
                <w:szCs w:val="20"/>
              </w:rPr>
              <w:t>}</w:t>
            </w:r>
            <w:r w:rsidRPr="00031350"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031350"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title}</w:t>
            </w:r>
          </w:p>
        </w:tc>
        <w:tc>
          <w:tcPr>
            <w:tcW w:w="4249" w:type="dxa"/>
          </w:tcPr>
          <w:p w14:paraId="7FD716E6" w14:textId="24BEECE7" w:rsidR="00C41943" w:rsidRPr="00031350" w:rsidRDefault="00C41943" w:rsidP="00F30864">
            <w:pPr>
              <w:pStyle w:val="s0"/>
              <w:jc w:val="center"/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</w:pPr>
            <w:r w:rsidRPr="00031350">
              <w:rPr>
                <w:rFonts w:ascii="NanumGothic" w:eastAsia="NanumGothic" w:hAnsi="NanumGothic"/>
                <w:bCs/>
                <w:color w:val="000000" w:themeColor="text1"/>
                <w:sz w:val="20"/>
                <w:szCs w:val="20"/>
              </w:rPr>
              <w:t>{date}{/certifications}</w:t>
            </w:r>
          </w:p>
        </w:tc>
      </w:tr>
    </w:tbl>
    <w:p w14:paraId="3DC7AD67" w14:textId="3879464A" w:rsidR="002D791D" w:rsidRPr="00031350" w:rsidRDefault="002D791D" w:rsidP="00834F80">
      <w:pPr>
        <w:ind w:rightChars="-149" w:right="-358"/>
        <w:rPr>
          <w:rFonts w:ascii="NanumGothic" w:eastAsia="NanumGothic" w:hAnsi="NanumGothic"/>
          <w:b/>
          <w:color w:val="000000" w:themeColor="text1"/>
          <w:sz w:val="20"/>
          <w:szCs w:val="20"/>
          <w:shd w:val="pct15" w:color="auto" w:fill="FFFFFF"/>
          <w:lang w:val="de-DE"/>
        </w:rPr>
      </w:pPr>
      <w:r w:rsidRPr="00031350">
        <w:rPr>
          <w:rFonts w:ascii="NanumGothic" w:eastAsia="NanumGothic" w:hAnsi="NanumGothic"/>
          <w:b/>
          <w:color w:val="000000" w:themeColor="text1"/>
          <w:sz w:val="20"/>
          <w:szCs w:val="20"/>
          <w:shd w:val="pct15" w:color="auto" w:fill="FFFFFF"/>
          <w:lang w:val="de-DE"/>
        </w:rPr>
        <w:br w:type="page"/>
      </w:r>
    </w:p>
    <w:p w14:paraId="1F8A5B5A" w14:textId="77777777" w:rsidR="002D791D" w:rsidRPr="00031350" w:rsidRDefault="002D791D" w:rsidP="00834F80">
      <w:pPr>
        <w:ind w:rightChars="-149" w:right="-358"/>
        <w:rPr>
          <w:rFonts w:ascii="NanumGothic" w:eastAsia="NanumGothic" w:hAnsi="NanumGothic"/>
          <w:b/>
          <w:color w:val="000000" w:themeColor="text1"/>
          <w:sz w:val="20"/>
          <w:szCs w:val="20"/>
          <w:shd w:val="pct15" w:color="auto" w:fill="FFFFFF"/>
          <w:lang w:val="de-DE"/>
        </w:rPr>
      </w:pPr>
    </w:p>
    <w:p w14:paraId="18586C20" w14:textId="2576131B" w:rsidR="00834F80" w:rsidRPr="00F36E18" w:rsidRDefault="00834F80" w:rsidP="00834F80">
      <w:pPr>
        <w:ind w:rightChars="-149" w:right="-358"/>
        <w:rPr>
          <w:rFonts w:ascii="NanumGothic" w:eastAsia="NanumGothic" w:hAnsi="NanumGothic"/>
          <w:b/>
          <w:color w:val="000000" w:themeColor="text1"/>
          <w:sz w:val="28"/>
          <w:szCs w:val="28"/>
          <w:shd w:val="pct15" w:color="auto" w:fill="FFFFFF"/>
          <w:lang w:val="de-DE"/>
        </w:rPr>
      </w:pPr>
      <w:r w:rsidRPr="00F36E18">
        <w:rPr>
          <w:rFonts w:ascii="NanumGothic" w:eastAsia="NanumGothic" w:hAnsi="NanumGothic"/>
          <w:b/>
          <w:color w:val="000000" w:themeColor="text1"/>
          <w:sz w:val="28"/>
          <w:szCs w:val="28"/>
          <w:shd w:val="pct15" w:color="auto" w:fill="FFFFFF"/>
          <w:lang w:val="de-DE"/>
        </w:rPr>
        <w:sym w:font="Webdings" w:char="F032"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 xml:space="preserve"> </w:t>
      </w:r>
      <w:r w:rsidR="00AB5B01"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>프로젝트 경험</w:t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b/>
          <w:color w:val="000000" w:themeColor="text1"/>
          <w:sz w:val="28"/>
          <w:szCs w:val="28"/>
          <w:shd w:val="pct15" w:color="auto" w:fill="FFFFFF"/>
          <w:lang w:val="de-DE"/>
        </w:rPr>
        <w:tab/>
        <w:t xml:space="preserve">   </w:t>
      </w:r>
    </w:p>
    <w:p w14:paraId="1338B363" w14:textId="77777777" w:rsidR="00557EA2" w:rsidRPr="00031350" w:rsidRDefault="00F36DBD" w:rsidP="00F36DBD">
      <w:pPr>
        <w:pStyle w:val="s0"/>
        <w:rPr>
          <w:rFonts w:ascii="NanumGothic" w:eastAsia="NanumGothic" w:hAnsi="NanumGothic"/>
          <w:color w:val="000000" w:themeColor="text1"/>
          <w:sz w:val="20"/>
          <w:szCs w:val="20"/>
        </w:rPr>
      </w:pP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>{</w:t>
      </w:r>
      <w:r w:rsidRPr="00031350">
        <w:rPr>
          <w:rFonts w:ascii="NanumGothic" w:eastAsia="NanumGothic" w:hAnsi="NanumGothic"/>
          <w:sz w:val="20"/>
          <w:szCs w:val="20"/>
        </w:rPr>
        <w:t>experience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>}</w:t>
      </w:r>
    </w:p>
    <w:p w14:paraId="01469371" w14:textId="77777777" w:rsidR="002D5127" w:rsidRPr="00031350" w:rsidRDefault="002D5127" w:rsidP="00FF217C">
      <w:pPr>
        <w:pStyle w:val="s0"/>
        <w:rPr>
          <w:rFonts w:ascii="NanumGothic" w:eastAsia="NanumGothic" w:hAnsi="NanumGothic"/>
          <w:color w:val="000000" w:themeColor="text1"/>
          <w:sz w:val="20"/>
          <w:szCs w:val="20"/>
        </w:rPr>
      </w:pPr>
    </w:p>
    <w:p w14:paraId="0B930B8E" w14:textId="77777777" w:rsidR="002D5127" w:rsidRPr="00F36E18" w:rsidRDefault="002D5127" w:rsidP="002D5127">
      <w:pPr>
        <w:pStyle w:val="a6"/>
        <w:ind w:rightChars="-207" w:right="-497"/>
        <w:jc w:val="left"/>
        <w:rPr>
          <w:rFonts w:ascii="NanumGothic" w:eastAsia="NanumGothic" w:hAnsi="NanumGothic"/>
          <w:color w:val="000000" w:themeColor="text1"/>
          <w:sz w:val="28"/>
          <w:szCs w:val="28"/>
        </w:rPr>
      </w:pPr>
      <w:r w:rsidRPr="00F36E18">
        <w:rPr>
          <w:rFonts w:ascii="NanumGothic" w:eastAsia="NanumGothic" w:hAnsi="NanumGothic"/>
          <w:color w:val="000000" w:themeColor="text1"/>
          <w:sz w:val="28"/>
          <w:szCs w:val="28"/>
          <w:shd w:val="pct15" w:color="auto" w:fill="FFFFFF"/>
          <w:lang w:val="de-DE"/>
        </w:rPr>
        <w:sym w:font="Webdings" w:char="F032"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 xml:space="preserve"> 자기 소개</w:t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  <w:r w:rsidRPr="00F36E18">
        <w:rPr>
          <w:rFonts w:ascii="NanumGothic" w:eastAsia="NanumGothic" w:hAnsi="NanumGothic" w:hint="eastAsia"/>
          <w:color w:val="000000" w:themeColor="text1"/>
          <w:sz w:val="28"/>
          <w:szCs w:val="28"/>
          <w:shd w:val="pct15" w:color="auto" w:fill="FFFFFF"/>
          <w:lang w:val="de-DE"/>
        </w:rPr>
        <w:tab/>
      </w:r>
    </w:p>
    <w:p w14:paraId="232EEE3A" w14:textId="77777777" w:rsidR="002D5127" w:rsidRPr="00031350" w:rsidRDefault="00F36DBD" w:rsidP="002D5127">
      <w:pPr>
        <w:pStyle w:val="a6"/>
        <w:spacing w:line="280" w:lineRule="exact"/>
        <w:jc w:val="left"/>
        <w:rPr>
          <w:rFonts w:ascii="NanumGothic" w:eastAsia="NanumGothic" w:hAnsi="NanumGothic"/>
          <w:color w:val="000000" w:themeColor="text1"/>
          <w:sz w:val="20"/>
          <w:szCs w:val="20"/>
        </w:rPr>
      </w:pPr>
      <w:r w:rsidRPr="00031350">
        <w:rPr>
          <w:rFonts w:ascii="NanumGothic" w:eastAsia="NanumGothic" w:hAnsi="NanumGothic" w:hint="eastAsia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5885CB" wp14:editId="2611A280">
                <wp:simplePos x="0" y="0"/>
                <wp:positionH relativeFrom="column">
                  <wp:posOffset>71120</wp:posOffset>
                </wp:positionH>
                <wp:positionV relativeFrom="paragraph">
                  <wp:posOffset>76200</wp:posOffset>
                </wp:positionV>
                <wp:extent cx="5781675" cy="0"/>
                <wp:effectExtent l="0" t="0" r="0" b="0"/>
                <wp:wrapNone/>
                <wp:docPr id="11065709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D9FF" id="AutoShape 2" o:spid="_x0000_s1026" type="#_x0000_t32" style="position:absolute;margin-left:5.6pt;margin-top:6pt;width:455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">
                <o:lock v:ext="edit" shapetype="f"/>
              </v:shape>
            </w:pict>
          </mc:Fallback>
        </mc:AlternateContent>
      </w:r>
    </w:p>
    <w:p w14:paraId="5A75E96B" w14:textId="77777777" w:rsidR="00A2118D" w:rsidRPr="00031350" w:rsidRDefault="00F36DBD" w:rsidP="00F36DBD">
      <w:pPr>
        <w:pStyle w:val="a6"/>
        <w:jc w:val="left"/>
        <w:rPr>
          <w:rFonts w:ascii="NanumGothic" w:eastAsia="NanumGothic" w:hAnsi="NanumGothic"/>
          <w:b w:val="0"/>
          <w:sz w:val="20"/>
          <w:szCs w:val="20"/>
        </w:rPr>
      </w:pPr>
      <w:r w:rsidRPr="00031350">
        <w:rPr>
          <w:rFonts w:ascii="NanumGothic" w:eastAsia="NanumGothic" w:hAnsi="NanumGothic"/>
          <w:b w:val="0"/>
          <w:color w:val="000000" w:themeColor="text1"/>
          <w:sz w:val="20"/>
          <w:szCs w:val="20"/>
        </w:rPr>
        <w:t>{</w:t>
      </w:r>
      <w:r w:rsidRPr="00031350">
        <w:rPr>
          <w:rFonts w:ascii="NanumGothic" w:eastAsia="NanumGothic" w:hAnsi="NanumGothic"/>
          <w:b w:val="0"/>
          <w:sz w:val="20"/>
          <w:szCs w:val="20"/>
        </w:rPr>
        <w:t>introduction}</w:t>
      </w:r>
    </w:p>
    <w:p w14:paraId="0F3C4CC6" w14:textId="77777777" w:rsidR="00031774" w:rsidRPr="00031350" w:rsidRDefault="00031774" w:rsidP="00F36DBD">
      <w:pPr>
        <w:pStyle w:val="a6"/>
        <w:jc w:val="left"/>
        <w:rPr>
          <w:rFonts w:ascii="NanumGothic" w:eastAsia="NanumGothic" w:hAnsi="NanumGothic"/>
          <w:b w:val="0"/>
          <w:sz w:val="20"/>
          <w:szCs w:val="20"/>
        </w:rPr>
      </w:pPr>
    </w:p>
    <w:p w14:paraId="70960764" w14:textId="77777777" w:rsidR="00031774" w:rsidRPr="00031350" w:rsidRDefault="00031774" w:rsidP="00F36DBD">
      <w:pPr>
        <w:pStyle w:val="a6"/>
        <w:jc w:val="left"/>
        <w:rPr>
          <w:rFonts w:ascii="NanumGothic" w:eastAsia="NanumGothic" w:hAnsi="NanumGothic"/>
          <w:b w:val="0"/>
          <w:color w:val="000000" w:themeColor="text1"/>
          <w:sz w:val="20"/>
          <w:szCs w:val="20"/>
        </w:rPr>
      </w:pPr>
    </w:p>
    <w:p w14:paraId="788894DB" w14:textId="77777777" w:rsidR="00593708" w:rsidRPr="00031350" w:rsidRDefault="00593708" w:rsidP="00872B6A">
      <w:pPr>
        <w:pStyle w:val="a9"/>
        <w:spacing w:before="0" w:beforeAutospacing="0" w:after="0" w:afterAutospacing="0"/>
        <w:jc w:val="center"/>
        <w:rPr>
          <w:rFonts w:ascii="NanumGothic" w:eastAsia="NanumGothic" w:hAnsi="NanumGothic"/>
          <w:color w:val="000000" w:themeColor="text1"/>
          <w:sz w:val="20"/>
          <w:szCs w:val="20"/>
        </w:rPr>
      </w:pP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상기에 기술한 내용은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 xml:space="preserve"> 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사실과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 xml:space="preserve"> 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다름 없음을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 xml:space="preserve"> 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확인합니다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>.</w:t>
      </w:r>
    </w:p>
    <w:p w14:paraId="2AC39C22" w14:textId="77777777" w:rsidR="00593708" w:rsidRPr="00031350" w:rsidRDefault="00593708" w:rsidP="00E64F73">
      <w:pPr>
        <w:pStyle w:val="a9"/>
        <w:spacing w:before="0" w:beforeAutospacing="0" w:after="0" w:afterAutospacing="0"/>
        <w:jc w:val="center"/>
        <w:rPr>
          <w:rFonts w:ascii="NanumGothic" w:eastAsia="NanumGothic" w:hAnsi="NanumGothic"/>
          <w:b/>
          <w:bCs/>
          <w:color w:val="000000" w:themeColor="text1"/>
          <w:sz w:val="20"/>
          <w:szCs w:val="20"/>
        </w:rPr>
      </w:pPr>
    </w:p>
    <w:p w14:paraId="2D498085" w14:textId="16939DB5" w:rsidR="00593708" w:rsidRPr="00031350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0"/>
          <w:szCs w:val="20"/>
        </w:rPr>
      </w:pP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       </w:t>
      </w:r>
      <w:r w:rsidR="00152D5D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  </w:t>
      </w:r>
      <w:r w:rsidR="00FE4183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20</w:t>
      </w:r>
      <w:r w:rsidR="00437787" w:rsidRPr="00031350">
        <w:rPr>
          <w:rFonts w:ascii="NanumGothic" w:eastAsia="NanumGothic" w:hAnsi="NanumGothic"/>
          <w:color w:val="000000" w:themeColor="text1"/>
          <w:sz w:val="20"/>
          <w:szCs w:val="20"/>
        </w:rPr>
        <w:t>{YEAR}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년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 xml:space="preserve"> </w:t>
      </w:r>
      <w:r w:rsidR="00A2118D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</w:t>
      </w:r>
      <w:r w:rsidR="00437787" w:rsidRPr="00031350">
        <w:rPr>
          <w:rFonts w:ascii="NanumGothic" w:eastAsia="NanumGothic" w:hAnsi="NanumGothic"/>
          <w:color w:val="000000" w:themeColor="text1"/>
          <w:sz w:val="20"/>
          <w:szCs w:val="20"/>
        </w:rPr>
        <w:t>{MONTH}</w:t>
      </w:r>
      <w:r w:rsidR="00A2118D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월</w:t>
      </w:r>
      <w:r w:rsidR="00A2118D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</w:t>
      </w:r>
      <w:r w:rsidR="00437787" w:rsidRPr="00031350">
        <w:rPr>
          <w:rFonts w:ascii="NanumGothic" w:eastAsia="NanumGothic" w:hAnsi="NanumGothic"/>
          <w:color w:val="000000" w:themeColor="text1"/>
          <w:sz w:val="20"/>
          <w:szCs w:val="20"/>
        </w:rPr>
        <w:t>{DAY}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일</w:t>
      </w:r>
    </w:p>
    <w:p w14:paraId="77D442AF" w14:textId="77777777" w:rsidR="00593708" w:rsidRPr="00031350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0"/>
          <w:szCs w:val="20"/>
        </w:rPr>
      </w:pPr>
    </w:p>
    <w:p w14:paraId="250F21A5" w14:textId="4DA48594" w:rsidR="004C3E85" w:rsidRPr="00031350" w:rsidRDefault="00593708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0"/>
          <w:szCs w:val="20"/>
        </w:rPr>
      </w:pP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                                     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 xml:space="preserve">     </w:t>
      </w:r>
      <w:r w:rsidR="0031568A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      </w:t>
      </w:r>
      <w:r w:rsidR="000D2944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    </w:t>
      </w:r>
      <w:r w:rsidR="0031568A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  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지</w:t>
      </w:r>
      <w:r w:rsidR="00152D5D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원</w:t>
      </w:r>
      <w:r w:rsidR="00152D5D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자</w:t>
      </w:r>
      <w:r w:rsidRPr="00031350">
        <w:rPr>
          <w:rFonts w:ascii="NanumGothic" w:eastAsia="NanumGothic" w:hAnsi="NanumGothic"/>
          <w:color w:val="000000" w:themeColor="text1"/>
          <w:sz w:val="20"/>
          <w:szCs w:val="20"/>
        </w:rPr>
        <w:t xml:space="preserve"> :</w:t>
      </w:r>
      <w:r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 </w:t>
      </w:r>
      <w:r w:rsidR="00883887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{</w:t>
      </w:r>
      <w:r w:rsidR="00883887" w:rsidRPr="00031350">
        <w:rPr>
          <w:rFonts w:ascii="NanumGothic" w:eastAsia="NanumGothic" w:hAnsi="NanumGothic"/>
          <w:color w:val="000000" w:themeColor="text1"/>
          <w:sz w:val="20"/>
          <w:szCs w:val="20"/>
        </w:rPr>
        <w:t>name</w:t>
      </w:r>
      <w:r w:rsidR="00883887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 xml:space="preserve">} </w:t>
      </w:r>
      <w:r w:rsidR="000D2944" w:rsidRPr="00031350">
        <w:rPr>
          <w:rFonts w:ascii="NanumGothic" w:eastAsia="NanumGothic" w:hAnsi="NanumGothic" w:hint="eastAsia"/>
          <w:color w:val="000000" w:themeColor="text1"/>
          <w:sz w:val="20"/>
          <w:szCs w:val="20"/>
        </w:rPr>
        <w:t>드림</w:t>
      </w:r>
    </w:p>
    <w:p w14:paraId="508A8A56" w14:textId="77777777" w:rsidR="006A5131" w:rsidRPr="00031350" w:rsidRDefault="006A5131" w:rsidP="00E64F73">
      <w:pPr>
        <w:pStyle w:val="s0"/>
        <w:jc w:val="center"/>
        <w:rPr>
          <w:rFonts w:ascii="NanumGothic" w:eastAsia="NanumGothic" w:hAnsi="NanumGothic"/>
          <w:color w:val="000000" w:themeColor="text1"/>
          <w:sz w:val="20"/>
          <w:szCs w:val="20"/>
        </w:rPr>
      </w:pPr>
    </w:p>
    <w:sectPr w:rsidR="006A5131" w:rsidRPr="00031350" w:rsidSect="001E3CF5">
      <w:footerReference w:type="default" r:id="rId8"/>
      <w:pgSz w:w="11907" w:h="16840" w:code="9"/>
      <w:pgMar w:top="1134" w:right="1349" w:bottom="1418" w:left="1418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F03E0" w14:textId="77777777" w:rsidR="00B0021F" w:rsidRDefault="00B0021F" w:rsidP="004A3308">
      <w:r>
        <w:separator/>
      </w:r>
    </w:p>
  </w:endnote>
  <w:endnote w:type="continuationSeparator" w:id="0">
    <w:p w14:paraId="550F8D12" w14:textId="77777777" w:rsidR="00B0021F" w:rsidRDefault="00B0021F" w:rsidP="004A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±¼¸²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FC8B2" w14:textId="77777777" w:rsidR="007936FC" w:rsidRDefault="007936FC" w:rsidP="00F944FD">
    <w:pPr>
      <w:pStyle w:val="a8"/>
      <w:jc w:val="right"/>
    </w:pPr>
    <w:r>
      <w:rPr>
        <w:rFonts w:hint="eastAsia"/>
        <w:b/>
        <w:bCs/>
        <w:color w:val="999999"/>
        <w:sz w:val="18"/>
        <w:szCs w:val="18"/>
      </w:rPr>
      <w:t>Scout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89D69" w14:textId="77777777" w:rsidR="00B0021F" w:rsidRDefault="00B0021F" w:rsidP="004A3308">
      <w:r>
        <w:separator/>
      </w:r>
    </w:p>
  </w:footnote>
  <w:footnote w:type="continuationSeparator" w:id="0">
    <w:p w14:paraId="2D4E04A9" w14:textId="77777777" w:rsidR="00B0021F" w:rsidRDefault="00B0021F" w:rsidP="004A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7C2"/>
    <w:multiLevelType w:val="hybridMultilevel"/>
    <w:tmpl w:val="31748AEA"/>
    <w:lvl w:ilvl="0" w:tplc="BEEAA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07945"/>
    <w:multiLevelType w:val="multilevel"/>
    <w:tmpl w:val="2F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06739"/>
    <w:multiLevelType w:val="multilevel"/>
    <w:tmpl w:val="702A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00BE7"/>
    <w:multiLevelType w:val="hybridMultilevel"/>
    <w:tmpl w:val="B5120824"/>
    <w:lvl w:ilvl="0" w:tplc="59129B7C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C53A20"/>
    <w:multiLevelType w:val="hybridMultilevel"/>
    <w:tmpl w:val="386A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00798"/>
    <w:multiLevelType w:val="multilevel"/>
    <w:tmpl w:val="000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054C4"/>
    <w:multiLevelType w:val="hybridMultilevel"/>
    <w:tmpl w:val="95705946"/>
    <w:lvl w:ilvl="0" w:tplc="59C40C34">
      <w:start w:val="2004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0A375F0"/>
    <w:multiLevelType w:val="multilevel"/>
    <w:tmpl w:val="6EBE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C188D"/>
    <w:multiLevelType w:val="hybridMultilevel"/>
    <w:tmpl w:val="0B702044"/>
    <w:lvl w:ilvl="0" w:tplc="6292DAF2">
      <w:start w:val="1"/>
      <w:numFmt w:val="bullet"/>
      <w:lvlText w:val="•"/>
      <w:lvlJc w:val="left"/>
      <w:pPr>
        <w:ind w:left="800" w:hanging="400"/>
      </w:pPr>
      <w:rPr>
        <w:rFonts w:ascii="Gulim" w:hAnsi="Guli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7C708E"/>
    <w:multiLevelType w:val="multilevel"/>
    <w:tmpl w:val="956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485A00"/>
    <w:multiLevelType w:val="hybridMultilevel"/>
    <w:tmpl w:val="D3CCCA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11202D"/>
    <w:multiLevelType w:val="multilevel"/>
    <w:tmpl w:val="0BD8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F0675"/>
    <w:multiLevelType w:val="multilevel"/>
    <w:tmpl w:val="AF78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41039"/>
    <w:multiLevelType w:val="hybridMultilevel"/>
    <w:tmpl w:val="F5AA33AA"/>
    <w:lvl w:ilvl="0" w:tplc="17A2F7A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9A17AF"/>
    <w:multiLevelType w:val="hybridMultilevel"/>
    <w:tmpl w:val="754EA0EA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17A2F7A0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17A2F7A0">
      <w:start w:val="1"/>
      <w:numFmt w:val="bullet"/>
      <w:lvlText w:val=""/>
      <w:lvlJc w:val="left"/>
      <w:pPr>
        <w:tabs>
          <w:tab w:val="num" w:pos="2000"/>
        </w:tabs>
        <w:ind w:left="2400" w:hanging="400"/>
      </w:pPr>
      <w:rPr>
        <w:rFonts w:ascii="Wingdings" w:hAnsi="Wingdings" w:hint="default"/>
        <w:color w:val="auto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15" w15:restartNumberingAfterBreak="0">
    <w:nsid w:val="266943D3"/>
    <w:multiLevelType w:val="multilevel"/>
    <w:tmpl w:val="8272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806A4"/>
    <w:multiLevelType w:val="hybridMultilevel"/>
    <w:tmpl w:val="9B188294"/>
    <w:lvl w:ilvl="0" w:tplc="8DD8FA64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80"/>
        </w:tabs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0"/>
        </w:tabs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0"/>
        </w:tabs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80"/>
        </w:tabs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0"/>
        </w:tabs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00"/>
      </w:pPr>
      <w:rPr>
        <w:rFonts w:ascii="Wingdings" w:hAnsi="Wingdings" w:hint="default"/>
      </w:rPr>
    </w:lvl>
  </w:abstractNum>
  <w:abstractNum w:abstractNumId="17" w15:restartNumberingAfterBreak="0">
    <w:nsid w:val="325D564E"/>
    <w:multiLevelType w:val="hybridMultilevel"/>
    <w:tmpl w:val="8D3E1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43220"/>
    <w:multiLevelType w:val="hybridMultilevel"/>
    <w:tmpl w:val="4BF8F9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C05755"/>
    <w:multiLevelType w:val="multilevel"/>
    <w:tmpl w:val="56B0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73CFF"/>
    <w:multiLevelType w:val="hybridMultilevel"/>
    <w:tmpl w:val="A538CA54"/>
    <w:lvl w:ilvl="0" w:tplc="863E7700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85"/>
        </w:tabs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5"/>
        </w:tabs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85"/>
        </w:tabs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1" w15:restartNumberingAfterBreak="0">
    <w:nsid w:val="3F3A4336"/>
    <w:multiLevelType w:val="hybridMultilevel"/>
    <w:tmpl w:val="EB220646"/>
    <w:lvl w:ilvl="0" w:tplc="382EA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486AF0"/>
    <w:multiLevelType w:val="multilevel"/>
    <w:tmpl w:val="A57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6B1950"/>
    <w:multiLevelType w:val="hybridMultilevel"/>
    <w:tmpl w:val="FD16B8B4"/>
    <w:lvl w:ilvl="0" w:tplc="21AC0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0F83B4C"/>
    <w:multiLevelType w:val="multilevel"/>
    <w:tmpl w:val="B1E04AE8"/>
    <w:lvl w:ilvl="0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25" w15:restartNumberingAfterBreak="0">
    <w:nsid w:val="44077410"/>
    <w:multiLevelType w:val="hybridMultilevel"/>
    <w:tmpl w:val="D9541E1C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47C64011"/>
    <w:multiLevelType w:val="hybridMultilevel"/>
    <w:tmpl w:val="615ED532"/>
    <w:lvl w:ilvl="0" w:tplc="DAB6F6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86D5156"/>
    <w:multiLevelType w:val="hybridMultilevel"/>
    <w:tmpl w:val="08FE4ED8"/>
    <w:lvl w:ilvl="0" w:tplc="C3981862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3CF4B146">
      <w:start w:val="2"/>
      <w:numFmt w:val="bullet"/>
      <w:lvlText w:val="-"/>
      <w:lvlJc w:val="left"/>
      <w:pPr>
        <w:tabs>
          <w:tab w:val="num" w:pos="1045"/>
        </w:tabs>
        <w:ind w:left="1045" w:hanging="360"/>
      </w:pPr>
      <w:rPr>
        <w:rFonts w:ascii="Gulim" w:eastAsia="Gulim" w:hAnsi="Gulim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5"/>
        </w:tabs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85"/>
        </w:tabs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28" w15:restartNumberingAfterBreak="0">
    <w:nsid w:val="4B8D1B1B"/>
    <w:multiLevelType w:val="hybridMultilevel"/>
    <w:tmpl w:val="1464AEC2"/>
    <w:lvl w:ilvl="0" w:tplc="2C9A936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4FF10F0A"/>
    <w:multiLevelType w:val="multilevel"/>
    <w:tmpl w:val="3F1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A3BF0"/>
    <w:multiLevelType w:val="multilevel"/>
    <w:tmpl w:val="332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C2FD0"/>
    <w:multiLevelType w:val="hybridMultilevel"/>
    <w:tmpl w:val="DE1A393C"/>
    <w:lvl w:ilvl="0" w:tplc="04090001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32" w15:restartNumberingAfterBreak="0">
    <w:nsid w:val="5551489B"/>
    <w:multiLevelType w:val="hybridMultilevel"/>
    <w:tmpl w:val="36A4AB94"/>
    <w:lvl w:ilvl="0" w:tplc="17A2F7A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7A2F7A0">
      <w:start w:val="1"/>
      <w:numFmt w:val="bullet"/>
      <w:lvlText w:val=""/>
      <w:lvlJc w:val="left"/>
      <w:pPr>
        <w:tabs>
          <w:tab w:val="num" w:pos="20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58D56D1"/>
    <w:multiLevelType w:val="hybridMultilevel"/>
    <w:tmpl w:val="A262312A"/>
    <w:lvl w:ilvl="0" w:tplc="0D7E0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822657F"/>
    <w:multiLevelType w:val="hybridMultilevel"/>
    <w:tmpl w:val="15D4E23E"/>
    <w:lvl w:ilvl="0" w:tplc="EDD47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3B2AC7"/>
    <w:multiLevelType w:val="hybridMultilevel"/>
    <w:tmpl w:val="B1E04AE8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17A2F7A0">
      <w:start w:val="1"/>
      <w:numFmt w:val="bullet"/>
      <w:lvlText w:val=""/>
      <w:lvlJc w:val="left"/>
      <w:pPr>
        <w:tabs>
          <w:tab w:val="num" w:pos="2460"/>
        </w:tabs>
        <w:ind w:left="286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36" w15:restartNumberingAfterBreak="0">
    <w:nsid w:val="5A2E5270"/>
    <w:multiLevelType w:val="multilevel"/>
    <w:tmpl w:val="C21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35266"/>
    <w:multiLevelType w:val="hybridMultilevel"/>
    <w:tmpl w:val="C13A4774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38" w15:restartNumberingAfterBreak="0">
    <w:nsid w:val="5DAE150A"/>
    <w:multiLevelType w:val="multilevel"/>
    <w:tmpl w:val="F5AA33AA"/>
    <w:lvl w:ilvl="0">
      <w:start w:val="1"/>
      <w:numFmt w:val="bullet"/>
      <w:lvlText w:val=""/>
      <w:lvlJc w:val="left"/>
      <w:pPr>
        <w:tabs>
          <w:tab w:val="num" w:pos="0"/>
        </w:tabs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1001589"/>
    <w:multiLevelType w:val="hybridMultilevel"/>
    <w:tmpl w:val="06B83F08"/>
    <w:lvl w:ilvl="0" w:tplc="66BA5082">
      <w:numFmt w:val="bullet"/>
      <w:lvlText w:val=""/>
      <w:lvlJc w:val="left"/>
      <w:pPr>
        <w:tabs>
          <w:tab w:val="num" w:pos="1180"/>
        </w:tabs>
        <w:ind w:left="118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40" w15:restartNumberingAfterBreak="0">
    <w:nsid w:val="62437E87"/>
    <w:multiLevelType w:val="multilevel"/>
    <w:tmpl w:val="895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444572"/>
    <w:multiLevelType w:val="multilevel"/>
    <w:tmpl w:val="CD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8E7651"/>
    <w:multiLevelType w:val="hybridMultilevel"/>
    <w:tmpl w:val="AA7AAD44"/>
    <w:lvl w:ilvl="0" w:tplc="6304169A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43" w15:restartNumberingAfterBreak="0">
    <w:nsid w:val="691B0BC3"/>
    <w:multiLevelType w:val="multilevel"/>
    <w:tmpl w:val="AEA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983ED7"/>
    <w:multiLevelType w:val="hybridMultilevel"/>
    <w:tmpl w:val="17B4C68E"/>
    <w:lvl w:ilvl="0" w:tplc="7EC48D5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6DAC2FC4"/>
    <w:multiLevelType w:val="multilevel"/>
    <w:tmpl w:val="5AC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2261B4"/>
    <w:multiLevelType w:val="multilevel"/>
    <w:tmpl w:val="062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ED4F59"/>
    <w:multiLevelType w:val="multilevel"/>
    <w:tmpl w:val="AA7AAD44"/>
    <w:lvl w:ilvl="0">
      <w:start w:val="1"/>
      <w:numFmt w:val="bullet"/>
      <w:lvlText w:val=""/>
      <w:lvlJc w:val="left"/>
      <w:pPr>
        <w:tabs>
          <w:tab w:val="num" w:pos="1827"/>
        </w:tabs>
        <w:ind w:left="1827" w:firstLine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860"/>
        </w:tabs>
        <w:ind w:left="48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260"/>
        </w:tabs>
        <w:ind w:left="5260" w:hanging="400"/>
      </w:pPr>
      <w:rPr>
        <w:rFonts w:ascii="Wingdings" w:hAnsi="Wingdings" w:hint="default"/>
      </w:rPr>
    </w:lvl>
  </w:abstractNum>
  <w:abstractNum w:abstractNumId="48" w15:restartNumberingAfterBreak="0">
    <w:nsid w:val="734D0FC5"/>
    <w:multiLevelType w:val="multilevel"/>
    <w:tmpl w:val="330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D0DAF"/>
    <w:multiLevelType w:val="hybridMultilevel"/>
    <w:tmpl w:val="292A88F8"/>
    <w:lvl w:ilvl="0" w:tplc="9B745C1C">
      <w:start w:val="1"/>
      <w:numFmt w:val="bullet"/>
      <w:lvlText w:val=""/>
      <w:lvlJc w:val="left"/>
      <w:pPr>
        <w:tabs>
          <w:tab w:val="num" w:pos="0"/>
        </w:tabs>
        <w:ind w:left="22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0" w15:restartNumberingAfterBreak="0">
    <w:nsid w:val="739A2EA9"/>
    <w:multiLevelType w:val="hybridMultilevel"/>
    <w:tmpl w:val="FAA66106"/>
    <w:lvl w:ilvl="0" w:tplc="5284E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73BD5DF2"/>
    <w:multiLevelType w:val="multilevel"/>
    <w:tmpl w:val="A0C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1167D3"/>
    <w:multiLevelType w:val="hybridMultilevel"/>
    <w:tmpl w:val="3F724D58"/>
    <w:lvl w:ilvl="0" w:tplc="ECE2207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3" w15:restartNumberingAfterBreak="0">
    <w:nsid w:val="7C8E31B5"/>
    <w:multiLevelType w:val="hybridMultilevel"/>
    <w:tmpl w:val="60F038F6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4" w15:restartNumberingAfterBreak="0">
    <w:nsid w:val="7D477059"/>
    <w:multiLevelType w:val="multilevel"/>
    <w:tmpl w:val="AB3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A27B5"/>
    <w:multiLevelType w:val="multilevel"/>
    <w:tmpl w:val="04E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693023"/>
    <w:multiLevelType w:val="hybridMultilevel"/>
    <w:tmpl w:val="1C1E2CEC"/>
    <w:lvl w:ilvl="0" w:tplc="EA2E764E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391686486">
    <w:abstractNumId w:val="53"/>
  </w:num>
  <w:num w:numId="2" w16cid:durableId="130947291">
    <w:abstractNumId w:val="37"/>
  </w:num>
  <w:num w:numId="3" w16cid:durableId="898907165">
    <w:abstractNumId w:val="25"/>
  </w:num>
  <w:num w:numId="4" w16cid:durableId="1711107666">
    <w:abstractNumId w:val="17"/>
  </w:num>
  <w:num w:numId="5" w16cid:durableId="2130318424">
    <w:abstractNumId w:val="31"/>
  </w:num>
  <w:num w:numId="6" w16cid:durableId="628123342">
    <w:abstractNumId w:val="10"/>
  </w:num>
  <w:num w:numId="7" w16cid:durableId="655452543">
    <w:abstractNumId w:val="18"/>
  </w:num>
  <w:num w:numId="8" w16cid:durableId="1803958939">
    <w:abstractNumId w:val="4"/>
  </w:num>
  <w:num w:numId="9" w16cid:durableId="413669543">
    <w:abstractNumId w:val="39"/>
  </w:num>
  <w:num w:numId="10" w16cid:durableId="1631666515">
    <w:abstractNumId w:val="16"/>
  </w:num>
  <w:num w:numId="11" w16cid:durableId="1127238832">
    <w:abstractNumId w:val="6"/>
  </w:num>
  <w:num w:numId="12" w16cid:durableId="922106850">
    <w:abstractNumId w:val="56"/>
  </w:num>
  <w:num w:numId="13" w16cid:durableId="21824844">
    <w:abstractNumId w:val="27"/>
  </w:num>
  <w:num w:numId="14" w16cid:durableId="1502310657">
    <w:abstractNumId w:val="20"/>
  </w:num>
  <w:num w:numId="15" w16cid:durableId="62290943">
    <w:abstractNumId w:val="42"/>
  </w:num>
  <w:num w:numId="16" w16cid:durableId="1112439919">
    <w:abstractNumId w:val="47"/>
  </w:num>
  <w:num w:numId="17" w16cid:durableId="204491334">
    <w:abstractNumId w:val="35"/>
  </w:num>
  <w:num w:numId="18" w16cid:durableId="740061041">
    <w:abstractNumId w:val="13"/>
  </w:num>
  <w:num w:numId="19" w16cid:durableId="378433430">
    <w:abstractNumId w:val="38"/>
  </w:num>
  <w:num w:numId="20" w16cid:durableId="331180350">
    <w:abstractNumId w:val="32"/>
  </w:num>
  <w:num w:numId="21" w16cid:durableId="1147746414">
    <w:abstractNumId w:val="24"/>
  </w:num>
  <w:num w:numId="22" w16cid:durableId="433207323">
    <w:abstractNumId w:val="14"/>
  </w:num>
  <w:num w:numId="23" w16cid:durableId="686061632">
    <w:abstractNumId w:val="0"/>
  </w:num>
  <w:num w:numId="24" w16cid:durableId="1968505196">
    <w:abstractNumId w:val="52"/>
  </w:num>
  <w:num w:numId="25" w16cid:durableId="724525739">
    <w:abstractNumId w:val="21"/>
  </w:num>
  <w:num w:numId="26" w16cid:durableId="79647356">
    <w:abstractNumId w:val="50"/>
  </w:num>
  <w:num w:numId="27" w16cid:durableId="323626781">
    <w:abstractNumId w:val="34"/>
  </w:num>
  <w:num w:numId="28" w16cid:durableId="854920610">
    <w:abstractNumId w:val="49"/>
  </w:num>
  <w:num w:numId="29" w16cid:durableId="1098984072">
    <w:abstractNumId w:val="28"/>
  </w:num>
  <w:num w:numId="30" w16cid:durableId="1687900332">
    <w:abstractNumId w:val="3"/>
  </w:num>
  <w:num w:numId="31" w16cid:durableId="737943988">
    <w:abstractNumId w:val="33"/>
  </w:num>
  <w:num w:numId="32" w16cid:durableId="563220874">
    <w:abstractNumId w:val="26"/>
  </w:num>
  <w:num w:numId="33" w16cid:durableId="561329439">
    <w:abstractNumId w:val="9"/>
  </w:num>
  <w:num w:numId="34" w16cid:durableId="737246262">
    <w:abstractNumId w:val="8"/>
  </w:num>
  <w:num w:numId="35" w16cid:durableId="145170925">
    <w:abstractNumId w:val="23"/>
  </w:num>
  <w:num w:numId="36" w16cid:durableId="905215562">
    <w:abstractNumId w:val="44"/>
  </w:num>
  <w:num w:numId="37" w16cid:durableId="843476426">
    <w:abstractNumId w:val="48"/>
  </w:num>
  <w:num w:numId="38" w16cid:durableId="725954122">
    <w:abstractNumId w:val="30"/>
  </w:num>
  <w:num w:numId="39" w16cid:durableId="353700817">
    <w:abstractNumId w:val="43"/>
  </w:num>
  <w:num w:numId="40" w16cid:durableId="10452249">
    <w:abstractNumId w:val="29"/>
  </w:num>
  <w:num w:numId="41" w16cid:durableId="79180556">
    <w:abstractNumId w:val="1"/>
  </w:num>
  <w:num w:numId="42" w16cid:durableId="219635415">
    <w:abstractNumId w:val="2"/>
  </w:num>
  <w:num w:numId="43" w16cid:durableId="799808812">
    <w:abstractNumId w:val="5"/>
  </w:num>
  <w:num w:numId="44" w16cid:durableId="1276790553">
    <w:abstractNumId w:val="7"/>
  </w:num>
  <w:num w:numId="45" w16cid:durableId="1300191551">
    <w:abstractNumId w:val="22"/>
  </w:num>
  <w:num w:numId="46" w16cid:durableId="303315984">
    <w:abstractNumId w:val="40"/>
  </w:num>
  <w:num w:numId="47" w16cid:durableId="41952532">
    <w:abstractNumId w:val="51"/>
  </w:num>
  <w:num w:numId="48" w16cid:durableId="889808373">
    <w:abstractNumId w:val="54"/>
  </w:num>
  <w:num w:numId="49" w16cid:durableId="861749180">
    <w:abstractNumId w:val="11"/>
  </w:num>
  <w:num w:numId="50" w16cid:durableId="1620187543">
    <w:abstractNumId w:val="36"/>
  </w:num>
  <w:num w:numId="51" w16cid:durableId="1553544089">
    <w:abstractNumId w:val="12"/>
  </w:num>
  <w:num w:numId="52" w16cid:durableId="665130646">
    <w:abstractNumId w:val="15"/>
  </w:num>
  <w:num w:numId="53" w16cid:durableId="587274847">
    <w:abstractNumId w:val="45"/>
  </w:num>
  <w:num w:numId="54" w16cid:durableId="1778326317">
    <w:abstractNumId w:val="41"/>
  </w:num>
  <w:num w:numId="55" w16cid:durableId="1341928818">
    <w:abstractNumId w:val="55"/>
  </w:num>
  <w:num w:numId="56" w16cid:durableId="86583705">
    <w:abstractNumId w:val="19"/>
  </w:num>
  <w:num w:numId="57" w16cid:durableId="3639113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2D"/>
    <w:rsid w:val="00010F6C"/>
    <w:rsid w:val="00016530"/>
    <w:rsid w:val="00017C2F"/>
    <w:rsid w:val="00021236"/>
    <w:rsid w:val="00024FCA"/>
    <w:rsid w:val="0002614C"/>
    <w:rsid w:val="00031350"/>
    <w:rsid w:val="00031774"/>
    <w:rsid w:val="00032E45"/>
    <w:rsid w:val="00036FDE"/>
    <w:rsid w:val="00040792"/>
    <w:rsid w:val="00041B7A"/>
    <w:rsid w:val="000431A4"/>
    <w:rsid w:val="0004552D"/>
    <w:rsid w:val="00055D85"/>
    <w:rsid w:val="000641D4"/>
    <w:rsid w:val="00066330"/>
    <w:rsid w:val="00066C87"/>
    <w:rsid w:val="0007370B"/>
    <w:rsid w:val="00080EE7"/>
    <w:rsid w:val="000842E1"/>
    <w:rsid w:val="000869A9"/>
    <w:rsid w:val="00087F9C"/>
    <w:rsid w:val="0009042A"/>
    <w:rsid w:val="000A4440"/>
    <w:rsid w:val="000A5E1F"/>
    <w:rsid w:val="000B0F15"/>
    <w:rsid w:val="000B242C"/>
    <w:rsid w:val="000B4457"/>
    <w:rsid w:val="000B5DD6"/>
    <w:rsid w:val="000C0400"/>
    <w:rsid w:val="000C2346"/>
    <w:rsid w:val="000C41D4"/>
    <w:rsid w:val="000C6E28"/>
    <w:rsid w:val="000D2944"/>
    <w:rsid w:val="000D3593"/>
    <w:rsid w:val="000D73BB"/>
    <w:rsid w:val="000E4E39"/>
    <w:rsid w:val="000E65F0"/>
    <w:rsid w:val="000E7B79"/>
    <w:rsid w:val="000F20F4"/>
    <w:rsid w:val="000F4546"/>
    <w:rsid w:val="0010473F"/>
    <w:rsid w:val="001148B9"/>
    <w:rsid w:val="00117576"/>
    <w:rsid w:val="001237F2"/>
    <w:rsid w:val="001255F6"/>
    <w:rsid w:val="00130810"/>
    <w:rsid w:val="00130B11"/>
    <w:rsid w:val="00132370"/>
    <w:rsid w:val="001338E1"/>
    <w:rsid w:val="00136F62"/>
    <w:rsid w:val="001408C3"/>
    <w:rsid w:val="001410D6"/>
    <w:rsid w:val="00146077"/>
    <w:rsid w:val="00147225"/>
    <w:rsid w:val="00150EBF"/>
    <w:rsid w:val="00151A84"/>
    <w:rsid w:val="00152D5D"/>
    <w:rsid w:val="001531EC"/>
    <w:rsid w:val="00155698"/>
    <w:rsid w:val="00160530"/>
    <w:rsid w:val="00163101"/>
    <w:rsid w:val="00165795"/>
    <w:rsid w:val="00166CFB"/>
    <w:rsid w:val="001707DB"/>
    <w:rsid w:val="00172476"/>
    <w:rsid w:val="00172D42"/>
    <w:rsid w:val="00172E14"/>
    <w:rsid w:val="00177AAF"/>
    <w:rsid w:val="00182AD8"/>
    <w:rsid w:val="00185867"/>
    <w:rsid w:val="0019082B"/>
    <w:rsid w:val="00193DF7"/>
    <w:rsid w:val="00194543"/>
    <w:rsid w:val="00194892"/>
    <w:rsid w:val="00195C6C"/>
    <w:rsid w:val="001975A8"/>
    <w:rsid w:val="001A1D18"/>
    <w:rsid w:val="001A201D"/>
    <w:rsid w:val="001A22D3"/>
    <w:rsid w:val="001A63E5"/>
    <w:rsid w:val="001A696E"/>
    <w:rsid w:val="001A7531"/>
    <w:rsid w:val="001B139A"/>
    <w:rsid w:val="001B57AF"/>
    <w:rsid w:val="001C091E"/>
    <w:rsid w:val="001C09CD"/>
    <w:rsid w:val="001C2F5B"/>
    <w:rsid w:val="001C5B55"/>
    <w:rsid w:val="001C7905"/>
    <w:rsid w:val="001D1F52"/>
    <w:rsid w:val="001D3088"/>
    <w:rsid w:val="001D30D8"/>
    <w:rsid w:val="001D5129"/>
    <w:rsid w:val="001E31FC"/>
    <w:rsid w:val="001E3CF5"/>
    <w:rsid w:val="001E7378"/>
    <w:rsid w:val="001F4955"/>
    <w:rsid w:val="001F4BB6"/>
    <w:rsid w:val="00201AA9"/>
    <w:rsid w:val="0020345C"/>
    <w:rsid w:val="00214947"/>
    <w:rsid w:val="00214DDA"/>
    <w:rsid w:val="00216190"/>
    <w:rsid w:val="00217ABF"/>
    <w:rsid w:val="002366BA"/>
    <w:rsid w:val="00237284"/>
    <w:rsid w:val="00242AF0"/>
    <w:rsid w:val="00246712"/>
    <w:rsid w:val="00251D30"/>
    <w:rsid w:val="00252FD4"/>
    <w:rsid w:val="002530A7"/>
    <w:rsid w:val="0025712B"/>
    <w:rsid w:val="00263094"/>
    <w:rsid w:val="00263226"/>
    <w:rsid w:val="00265991"/>
    <w:rsid w:val="00265DD7"/>
    <w:rsid w:val="002700E1"/>
    <w:rsid w:val="00272274"/>
    <w:rsid w:val="002757A7"/>
    <w:rsid w:val="0028055B"/>
    <w:rsid w:val="00280766"/>
    <w:rsid w:val="002821A2"/>
    <w:rsid w:val="0028270A"/>
    <w:rsid w:val="00285AC0"/>
    <w:rsid w:val="002910B6"/>
    <w:rsid w:val="00294DE4"/>
    <w:rsid w:val="00294ED6"/>
    <w:rsid w:val="00295B5C"/>
    <w:rsid w:val="002968F8"/>
    <w:rsid w:val="002A11C4"/>
    <w:rsid w:val="002A2CBB"/>
    <w:rsid w:val="002B2962"/>
    <w:rsid w:val="002C27D2"/>
    <w:rsid w:val="002D1F44"/>
    <w:rsid w:val="002D440D"/>
    <w:rsid w:val="002D5127"/>
    <w:rsid w:val="002D5FBB"/>
    <w:rsid w:val="002D7736"/>
    <w:rsid w:val="002D791D"/>
    <w:rsid w:val="002E09D6"/>
    <w:rsid w:val="002E5E4E"/>
    <w:rsid w:val="002E6033"/>
    <w:rsid w:val="002E7BB2"/>
    <w:rsid w:val="002F2299"/>
    <w:rsid w:val="002F246D"/>
    <w:rsid w:val="002F3A62"/>
    <w:rsid w:val="002F4854"/>
    <w:rsid w:val="002F57BB"/>
    <w:rsid w:val="00302BB1"/>
    <w:rsid w:val="0031279B"/>
    <w:rsid w:val="00313A01"/>
    <w:rsid w:val="00313EA3"/>
    <w:rsid w:val="0031568A"/>
    <w:rsid w:val="00315DDC"/>
    <w:rsid w:val="0031779C"/>
    <w:rsid w:val="00324828"/>
    <w:rsid w:val="00324F2B"/>
    <w:rsid w:val="003313D9"/>
    <w:rsid w:val="00334B5B"/>
    <w:rsid w:val="00335886"/>
    <w:rsid w:val="00341324"/>
    <w:rsid w:val="0035299F"/>
    <w:rsid w:val="003533AE"/>
    <w:rsid w:val="0035417D"/>
    <w:rsid w:val="00354AFF"/>
    <w:rsid w:val="003719D9"/>
    <w:rsid w:val="00375E65"/>
    <w:rsid w:val="0038505F"/>
    <w:rsid w:val="003949A9"/>
    <w:rsid w:val="003965BE"/>
    <w:rsid w:val="003A00AC"/>
    <w:rsid w:val="003A2F48"/>
    <w:rsid w:val="003A4C84"/>
    <w:rsid w:val="003B0EF2"/>
    <w:rsid w:val="003B7F33"/>
    <w:rsid w:val="003C18EC"/>
    <w:rsid w:val="003C373A"/>
    <w:rsid w:val="003C45E6"/>
    <w:rsid w:val="003C5F00"/>
    <w:rsid w:val="003C6EEA"/>
    <w:rsid w:val="003D5615"/>
    <w:rsid w:val="003D581C"/>
    <w:rsid w:val="003D5D05"/>
    <w:rsid w:val="003E2185"/>
    <w:rsid w:val="003E379D"/>
    <w:rsid w:val="003E40A2"/>
    <w:rsid w:val="003E59FD"/>
    <w:rsid w:val="003F0DA5"/>
    <w:rsid w:val="003F28E8"/>
    <w:rsid w:val="003F306D"/>
    <w:rsid w:val="003F48AD"/>
    <w:rsid w:val="00402343"/>
    <w:rsid w:val="004031D0"/>
    <w:rsid w:val="0040386D"/>
    <w:rsid w:val="0040648A"/>
    <w:rsid w:val="00414110"/>
    <w:rsid w:val="004175D9"/>
    <w:rsid w:val="00427885"/>
    <w:rsid w:val="00433BBC"/>
    <w:rsid w:val="00433D1D"/>
    <w:rsid w:val="0043423A"/>
    <w:rsid w:val="00437787"/>
    <w:rsid w:val="00442763"/>
    <w:rsid w:val="00446A86"/>
    <w:rsid w:val="00446C85"/>
    <w:rsid w:val="00447B1C"/>
    <w:rsid w:val="00450A57"/>
    <w:rsid w:val="00451E24"/>
    <w:rsid w:val="00451E36"/>
    <w:rsid w:val="004521FB"/>
    <w:rsid w:val="00457997"/>
    <w:rsid w:val="004600E5"/>
    <w:rsid w:val="00464D95"/>
    <w:rsid w:val="004716AE"/>
    <w:rsid w:val="004745E8"/>
    <w:rsid w:val="004761C2"/>
    <w:rsid w:val="00491279"/>
    <w:rsid w:val="00491E3C"/>
    <w:rsid w:val="0049288C"/>
    <w:rsid w:val="00494510"/>
    <w:rsid w:val="00494C1A"/>
    <w:rsid w:val="00497837"/>
    <w:rsid w:val="004A219D"/>
    <w:rsid w:val="004A3308"/>
    <w:rsid w:val="004A636C"/>
    <w:rsid w:val="004A69C4"/>
    <w:rsid w:val="004A6FE1"/>
    <w:rsid w:val="004B046F"/>
    <w:rsid w:val="004B35F9"/>
    <w:rsid w:val="004B3686"/>
    <w:rsid w:val="004B674D"/>
    <w:rsid w:val="004C2802"/>
    <w:rsid w:val="004C3B9A"/>
    <w:rsid w:val="004C3E85"/>
    <w:rsid w:val="004C6AFE"/>
    <w:rsid w:val="004C79E3"/>
    <w:rsid w:val="004D1340"/>
    <w:rsid w:val="004D5098"/>
    <w:rsid w:val="004D62C0"/>
    <w:rsid w:val="004D657C"/>
    <w:rsid w:val="004D74A4"/>
    <w:rsid w:val="004E0F9C"/>
    <w:rsid w:val="004E23B4"/>
    <w:rsid w:val="004E39E1"/>
    <w:rsid w:val="004E4CA5"/>
    <w:rsid w:val="004E5BC2"/>
    <w:rsid w:val="004E6C35"/>
    <w:rsid w:val="004F324B"/>
    <w:rsid w:val="004F46B1"/>
    <w:rsid w:val="00504499"/>
    <w:rsid w:val="00505630"/>
    <w:rsid w:val="005065B9"/>
    <w:rsid w:val="00514A95"/>
    <w:rsid w:val="005207DF"/>
    <w:rsid w:val="00520907"/>
    <w:rsid w:val="00525F2F"/>
    <w:rsid w:val="0053163D"/>
    <w:rsid w:val="00531E2D"/>
    <w:rsid w:val="005337D0"/>
    <w:rsid w:val="00542491"/>
    <w:rsid w:val="00545602"/>
    <w:rsid w:val="00545B9A"/>
    <w:rsid w:val="00546622"/>
    <w:rsid w:val="00547760"/>
    <w:rsid w:val="00551BD5"/>
    <w:rsid w:val="00557EA2"/>
    <w:rsid w:val="00560593"/>
    <w:rsid w:val="005657B6"/>
    <w:rsid w:val="005657C7"/>
    <w:rsid w:val="005666D4"/>
    <w:rsid w:val="00572C8C"/>
    <w:rsid w:val="00573CF0"/>
    <w:rsid w:val="00576C73"/>
    <w:rsid w:val="00582D26"/>
    <w:rsid w:val="00584623"/>
    <w:rsid w:val="00585AA0"/>
    <w:rsid w:val="00586229"/>
    <w:rsid w:val="005868C9"/>
    <w:rsid w:val="005873BB"/>
    <w:rsid w:val="00590CAE"/>
    <w:rsid w:val="00593708"/>
    <w:rsid w:val="005947AB"/>
    <w:rsid w:val="00594B2C"/>
    <w:rsid w:val="00597647"/>
    <w:rsid w:val="005A3B3A"/>
    <w:rsid w:val="005A77E0"/>
    <w:rsid w:val="005B0F00"/>
    <w:rsid w:val="005B148D"/>
    <w:rsid w:val="005B2754"/>
    <w:rsid w:val="005B467C"/>
    <w:rsid w:val="005D1C3A"/>
    <w:rsid w:val="005D4F84"/>
    <w:rsid w:val="005E1589"/>
    <w:rsid w:val="005E2166"/>
    <w:rsid w:val="005E67B7"/>
    <w:rsid w:val="005F28C3"/>
    <w:rsid w:val="005F4795"/>
    <w:rsid w:val="005F6287"/>
    <w:rsid w:val="005F7870"/>
    <w:rsid w:val="006006C6"/>
    <w:rsid w:val="00604BC6"/>
    <w:rsid w:val="006054C9"/>
    <w:rsid w:val="006055AC"/>
    <w:rsid w:val="00606FD1"/>
    <w:rsid w:val="006133AE"/>
    <w:rsid w:val="0061476A"/>
    <w:rsid w:val="00616C9C"/>
    <w:rsid w:val="006201DF"/>
    <w:rsid w:val="006240B0"/>
    <w:rsid w:val="00624261"/>
    <w:rsid w:val="00625DB1"/>
    <w:rsid w:val="0062774B"/>
    <w:rsid w:val="00633D2A"/>
    <w:rsid w:val="00634433"/>
    <w:rsid w:val="0063612A"/>
    <w:rsid w:val="0063702C"/>
    <w:rsid w:val="006428D1"/>
    <w:rsid w:val="00642C07"/>
    <w:rsid w:val="00643220"/>
    <w:rsid w:val="00647711"/>
    <w:rsid w:val="00653D18"/>
    <w:rsid w:val="0065726F"/>
    <w:rsid w:val="006612B7"/>
    <w:rsid w:val="00663417"/>
    <w:rsid w:val="006651DE"/>
    <w:rsid w:val="006678A8"/>
    <w:rsid w:val="00672A49"/>
    <w:rsid w:val="00672B67"/>
    <w:rsid w:val="0067310A"/>
    <w:rsid w:val="00673C7F"/>
    <w:rsid w:val="00684BC3"/>
    <w:rsid w:val="00687A46"/>
    <w:rsid w:val="006A1751"/>
    <w:rsid w:val="006A1935"/>
    <w:rsid w:val="006A3253"/>
    <w:rsid w:val="006A347D"/>
    <w:rsid w:val="006A5131"/>
    <w:rsid w:val="006B0304"/>
    <w:rsid w:val="006B6407"/>
    <w:rsid w:val="006C00EF"/>
    <w:rsid w:val="006C0759"/>
    <w:rsid w:val="006C1AD2"/>
    <w:rsid w:val="006C3921"/>
    <w:rsid w:val="006D5382"/>
    <w:rsid w:val="006E45F2"/>
    <w:rsid w:val="006E5B31"/>
    <w:rsid w:val="006E73C5"/>
    <w:rsid w:val="006F0421"/>
    <w:rsid w:val="006F1142"/>
    <w:rsid w:val="006F6646"/>
    <w:rsid w:val="006F7184"/>
    <w:rsid w:val="006F7B50"/>
    <w:rsid w:val="00701BF2"/>
    <w:rsid w:val="0070572E"/>
    <w:rsid w:val="00706B22"/>
    <w:rsid w:val="00707F51"/>
    <w:rsid w:val="00710825"/>
    <w:rsid w:val="00710CC6"/>
    <w:rsid w:val="00721538"/>
    <w:rsid w:val="00724086"/>
    <w:rsid w:val="0072514D"/>
    <w:rsid w:val="00730A0E"/>
    <w:rsid w:val="007320CA"/>
    <w:rsid w:val="007353A6"/>
    <w:rsid w:val="0073628F"/>
    <w:rsid w:val="007418E0"/>
    <w:rsid w:val="00744DFD"/>
    <w:rsid w:val="00751110"/>
    <w:rsid w:val="00755F97"/>
    <w:rsid w:val="007629D5"/>
    <w:rsid w:val="007632BA"/>
    <w:rsid w:val="007655C9"/>
    <w:rsid w:val="00765D43"/>
    <w:rsid w:val="00771C90"/>
    <w:rsid w:val="00777071"/>
    <w:rsid w:val="00785668"/>
    <w:rsid w:val="007867CE"/>
    <w:rsid w:val="0079350A"/>
    <w:rsid w:val="007936FC"/>
    <w:rsid w:val="0079601F"/>
    <w:rsid w:val="007A7CBA"/>
    <w:rsid w:val="007B2434"/>
    <w:rsid w:val="007B2A36"/>
    <w:rsid w:val="007B5651"/>
    <w:rsid w:val="007B615D"/>
    <w:rsid w:val="007B6E76"/>
    <w:rsid w:val="007C1FDF"/>
    <w:rsid w:val="007C671E"/>
    <w:rsid w:val="007C6E32"/>
    <w:rsid w:val="007D0C2B"/>
    <w:rsid w:val="007D1088"/>
    <w:rsid w:val="007D15EC"/>
    <w:rsid w:val="007D27F5"/>
    <w:rsid w:val="007D46BD"/>
    <w:rsid w:val="007E0D0F"/>
    <w:rsid w:val="007E35D5"/>
    <w:rsid w:val="007F27E7"/>
    <w:rsid w:val="007F3642"/>
    <w:rsid w:val="007F7CF2"/>
    <w:rsid w:val="0080165F"/>
    <w:rsid w:val="00801E7F"/>
    <w:rsid w:val="00801F2B"/>
    <w:rsid w:val="00802055"/>
    <w:rsid w:val="008067E5"/>
    <w:rsid w:val="00806AF0"/>
    <w:rsid w:val="008107C4"/>
    <w:rsid w:val="00814A38"/>
    <w:rsid w:val="00815DFF"/>
    <w:rsid w:val="00820FC3"/>
    <w:rsid w:val="008228C5"/>
    <w:rsid w:val="008255C6"/>
    <w:rsid w:val="00827F54"/>
    <w:rsid w:val="008304C5"/>
    <w:rsid w:val="00832790"/>
    <w:rsid w:val="00834A80"/>
    <w:rsid w:val="00834AC0"/>
    <w:rsid w:val="00834F80"/>
    <w:rsid w:val="00842759"/>
    <w:rsid w:val="00842DB8"/>
    <w:rsid w:val="00844934"/>
    <w:rsid w:val="00845915"/>
    <w:rsid w:val="0084741C"/>
    <w:rsid w:val="008529C5"/>
    <w:rsid w:val="0085421D"/>
    <w:rsid w:val="00861BBC"/>
    <w:rsid w:val="0086635E"/>
    <w:rsid w:val="00872B6A"/>
    <w:rsid w:val="00876CD4"/>
    <w:rsid w:val="008829FC"/>
    <w:rsid w:val="00883887"/>
    <w:rsid w:val="008843FF"/>
    <w:rsid w:val="00890485"/>
    <w:rsid w:val="00896932"/>
    <w:rsid w:val="008A4D44"/>
    <w:rsid w:val="008B2407"/>
    <w:rsid w:val="008C538F"/>
    <w:rsid w:val="008C769D"/>
    <w:rsid w:val="008D278E"/>
    <w:rsid w:val="008D35BE"/>
    <w:rsid w:val="008D610D"/>
    <w:rsid w:val="008D7966"/>
    <w:rsid w:val="008E1601"/>
    <w:rsid w:val="008E269F"/>
    <w:rsid w:val="008E3427"/>
    <w:rsid w:val="008E3860"/>
    <w:rsid w:val="008E61E1"/>
    <w:rsid w:val="008F543C"/>
    <w:rsid w:val="008F61B3"/>
    <w:rsid w:val="008F68C0"/>
    <w:rsid w:val="0090015D"/>
    <w:rsid w:val="009017F7"/>
    <w:rsid w:val="00905F92"/>
    <w:rsid w:val="00913F1E"/>
    <w:rsid w:val="00916464"/>
    <w:rsid w:val="009177F2"/>
    <w:rsid w:val="00920297"/>
    <w:rsid w:val="009207C4"/>
    <w:rsid w:val="0092123B"/>
    <w:rsid w:val="00921BC2"/>
    <w:rsid w:val="009253C6"/>
    <w:rsid w:val="009259F3"/>
    <w:rsid w:val="00926BEC"/>
    <w:rsid w:val="009314F8"/>
    <w:rsid w:val="00931DD4"/>
    <w:rsid w:val="009427D4"/>
    <w:rsid w:val="0094295E"/>
    <w:rsid w:val="00943FB4"/>
    <w:rsid w:val="00944702"/>
    <w:rsid w:val="009472A2"/>
    <w:rsid w:val="00947E0B"/>
    <w:rsid w:val="00950D42"/>
    <w:rsid w:val="0095276C"/>
    <w:rsid w:val="00955219"/>
    <w:rsid w:val="00961070"/>
    <w:rsid w:val="00961824"/>
    <w:rsid w:val="00965B92"/>
    <w:rsid w:val="00966188"/>
    <w:rsid w:val="0097245B"/>
    <w:rsid w:val="00972C34"/>
    <w:rsid w:val="009834FD"/>
    <w:rsid w:val="009847E7"/>
    <w:rsid w:val="00990AEA"/>
    <w:rsid w:val="00990B39"/>
    <w:rsid w:val="009925A5"/>
    <w:rsid w:val="009A0BE1"/>
    <w:rsid w:val="009A1AC5"/>
    <w:rsid w:val="009A7743"/>
    <w:rsid w:val="009B46D3"/>
    <w:rsid w:val="009B5C48"/>
    <w:rsid w:val="009B7509"/>
    <w:rsid w:val="009C22C7"/>
    <w:rsid w:val="009C2ABD"/>
    <w:rsid w:val="009C2B5D"/>
    <w:rsid w:val="009C621B"/>
    <w:rsid w:val="009C744D"/>
    <w:rsid w:val="009D149F"/>
    <w:rsid w:val="009D2B5C"/>
    <w:rsid w:val="009D3218"/>
    <w:rsid w:val="009E251E"/>
    <w:rsid w:val="009E36F8"/>
    <w:rsid w:val="009E3CC2"/>
    <w:rsid w:val="009E6871"/>
    <w:rsid w:val="009F0A94"/>
    <w:rsid w:val="009F23D3"/>
    <w:rsid w:val="009F64AC"/>
    <w:rsid w:val="00A00D95"/>
    <w:rsid w:val="00A0468C"/>
    <w:rsid w:val="00A07269"/>
    <w:rsid w:val="00A07BEA"/>
    <w:rsid w:val="00A13AF6"/>
    <w:rsid w:val="00A168DD"/>
    <w:rsid w:val="00A16F3B"/>
    <w:rsid w:val="00A2118D"/>
    <w:rsid w:val="00A226B1"/>
    <w:rsid w:val="00A22852"/>
    <w:rsid w:val="00A231A9"/>
    <w:rsid w:val="00A232C7"/>
    <w:rsid w:val="00A2383A"/>
    <w:rsid w:val="00A23C4C"/>
    <w:rsid w:val="00A24F29"/>
    <w:rsid w:val="00A27790"/>
    <w:rsid w:val="00A31877"/>
    <w:rsid w:val="00A32CB7"/>
    <w:rsid w:val="00A44C69"/>
    <w:rsid w:val="00A44FAB"/>
    <w:rsid w:val="00A4646B"/>
    <w:rsid w:val="00A50D73"/>
    <w:rsid w:val="00A51E19"/>
    <w:rsid w:val="00A5408D"/>
    <w:rsid w:val="00A6060B"/>
    <w:rsid w:val="00A60C2E"/>
    <w:rsid w:val="00A6169F"/>
    <w:rsid w:val="00A62171"/>
    <w:rsid w:val="00A62ACA"/>
    <w:rsid w:val="00A63768"/>
    <w:rsid w:val="00A67210"/>
    <w:rsid w:val="00A72477"/>
    <w:rsid w:val="00A815E2"/>
    <w:rsid w:val="00A82681"/>
    <w:rsid w:val="00A82F9D"/>
    <w:rsid w:val="00A86CAE"/>
    <w:rsid w:val="00A91CC8"/>
    <w:rsid w:val="00A92117"/>
    <w:rsid w:val="00A96EE4"/>
    <w:rsid w:val="00A97D33"/>
    <w:rsid w:val="00AA100F"/>
    <w:rsid w:val="00AA5001"/>
    <w:rsid w:val="00AA793D"/>
    <w:rsid w:val="00AB12D9"/>
    <w:rsid w:val="00AB40A4"/>
    <w:rsid w:val="00AB5B01"/>
    <w:rsid w:val="00AC0401"/>
    <w:rsid w:val="00AC28CF"/>
    <w:rsid w:val="00AD3811"/>
    <w:rsid w:val="00AD4EDD"/>
    <w:rsid w:val="00AD656F"/>
    <w:rsid w:val="00AE0DDF"/>
    <w:rsid w:val="00AE571E"/>
    <w:rsid w:val="00AE60DB"/>
    <w:rsid w:val="00AE744B"/>
    <w:rsid w:val="00AF1107"/>
    <w:rsid w:val="00AF2A88"/>
    <w:rsid w:val="00AF4FA4"/>
    <w:rsid w:val="00AF69A5"/>
    <w:rsid w:val="00B0021F"/>
    <w:rsid w:val="00B002D6"/>
    <w:rsid w:val="00B015A0"/>
    <w:rsid w:val="00B05E04"/>
    <w:rsid w:val="00B05FEE"/>
    <w:rsid w:val="00B0663E"/>
    <w:rsid w:val="00B06AF6"/>
    <w:rsid w:val="00B1014F"/>
    <w:rsid w:val="00B11183"/>
    <w:rsid w:val="00B16402"/>
    <w:rsid w:val="00B206CB"/>
    <w:rsid w:val="00B20E8B"/>
    <w:rsid w:val="00B24B82"/>
    <w:rsid w:val="00B25A6B"/>
    <w:rsid w:val="00B269CD"/>
    <w:rsid w:val="00B27380"/>
    <w:rsid w:val="00B273BA"/>
    <w:rsid w:val="00B32BDC"/>
    <w:rsid w:val="00B33BBC"/>
    <w:rsid w:val="00B350FA"/>
    <w:rsid w:val="00B4074F"/>
    <w:rsid w:val="00B45F4C"/>
    <w:rsid w:val="00B51815"/>
    <w:rsid w:val="00B52744"/>
    <w:rsid w:val="00B52975"/>
    <w:rsid w:val="00B54543"/>
    <w:rsid w:val="00B61B76"/>
    <w:rsid w:val="00B63FB0"/>
    <w:rsid w:val="00B6496B"/>
    <w:rsid w:val="00B676E9"/>
    <w:rsid w:val="00B733BD"/>
    <w:rsid w:val="00B74C7C"/>
    <w:rsid w:val="00B82D5A"/>
    <w:rsid w:val="00B9016B"/>
    <w:rsid w:val="00B905FB"/>
    <w:rsid w:val="00B96953"/>
    <w:rsid w:val="00B96D49"/>
    <w:rsid w:val="00BA2CB8"/>
    <w:rsid w:val="00BA5406"/>
    <w:rsid w:val="00BA5D99"/>
    <w:rsid w:val="00BA61BD"/>
    <w:rsid w:val="00BB008E"/>
    <w:rsid w:val="00BB3E94"/>
    <w:rsid w:val="00BB7690"/>
    <w:rsid w:val="00BC4332"/>
    <w:rsid w:val="00BC7CD3"/>
    <w:rsid w:val="00BD3416"/>
    <w:rsid w:val="00BD4C62"/>
    <w:rsid w:val="00BE3156"/>
    <w:rsid w:val="00BE4B26"/>
    <w:rsid w:val="00BE5115"/>
    <w:rsid w:val="00BE77F4"/>
    <w:rsid w:val="00BF432D"/>
    <w:rsid w:val="00C01F37"/>
    <w:rsid w:val="00C04698"/>
    <w:rsid w:val="00C04D87"/>
    <w:rsid w:val="00C0669D"/>
    <w:rsid w:val="00C1644D"/>
    <w:rsid w:val="00C21649"/>
    <w:rsid w:val="00C229A0"/>
    <w:rsid w:val="00C23A49"/>
    <w:rsid w:val="00C23F50"/>
    <w:rsid w:val="00C265C7"/>
    <w:rsid w:val="00C3133C"/>
    <w:rsid w:val="00C323EF"/>
    <w:rsid w:val="00C35ADF"/>
    <w:rsid w:val="00C41943"/>
    <w:rsid w:val="00C44DB8"/>
    <w:rsid w:val="00C54632"/>
    <w:rsid w:val="00C73A17"/>
    <w:rsid w:val="00C74267"/>
    <w:rsid w:val="00C77F61"/>
    <w:rsid w:val="00C805B0"/>
    <w:rsid w:val="00C82FF9"/>
    <w:rsid w:val="00C84E31"/>
    <w:rsid w:val="00C85864"/>
    <w:rsid w:val="00C85A7E"/>
    <w:rsid w:val="00C85F88"/>
    <w:rsid w:val="00C907FA"/>
    <w:rsid w:val="00C91A93"/>
    <w:rsid w:val="00C92C8F"/>
    <w:rsid w:val="00C93A45"/>
    <w:rsid w:val="00C93EE4"/>
    <w:rsid w:val="00C950BD"/>
    <w:rsid w:val="00C95B8A"/>
    <w:rsid w:val="00C97A04"/>
    <w:rsid w:val="00CA22EE"/>
    <w:rsid w:val="00CB07AE"/>
    <w:rsid w:val="00CB2FCE"/>
    <w:rsid w:val="00CB4DDC"/>
    <w:rsid w:val="00CB7404"/>
    <w:rsid w:val="00CB7D2A"/>
    <w:rsid w:val="00CC0FE6"/>
    <w:rsid w:val="00CC77B3"/>
    <w:rsid w:val="00CD1361"/>
    <w:rsid w:val="00CD4F75"/>
    <w:rsid w:val="00CD5770"/>
    <w:rsid w:val="00CD5A2B"/>
    <w:rsid w:val="00CE0F62"/>
    <w:rsid w:val="00CE2113"/>
    <w:rsid w:val="00CE218C"/>
    <w:rsid w:val="00CE2C3E"/>
    <w:rsid w:val="00CE3226"/>
    <w:rsid w:val="00CF0078"/>
    <w:rsid w:val="00CF2CB1"/>
    <w:rsid w:val="00CF35EE"/>
    <w:rsid w:val="00CF44CB"/>
    <w:rsid w:val="00CF4CE7"/>
    <w:rsid w:val="00CF6C6E"/>
    <w:rsid w:val="00D00D29"/>
    <w:rsid w:val="00D01ADC"/>
    <w:rsid w:val="00D10BF8"/>
    <w:rsid w:val="00D16193"/>
    <w:rsid w:val="00D204CF"/>
    <w:rsid w:val="00D207D2"/>
    <w:rsid w:val="00D20885"/>
    <w:rsid w:val="00D21E9E"/>
    <w:rsid w:val="00D22444"/>
    <w:rsid w:val="00D23CC6"/>
    <w:rsid w:val="00D26F1F"/>
    <w:rsid w:val="00D27609"/>
    <w:rsid w:val="00D305DE"/>
    <w:rsid w:val="00D33E2C"/>
    <w:rsid w:val="00D342A6"/>
    <w:rsid w:val="00D37705"/>
    <w:rsid w:val="00D423B7"/>
    <w:rsid w:val="00D44722"/>
    <w:rsid w:val="00D453E8"/>
    <w:rsid w:val="00D458B3"/>
    <w:rsid w:val="00D47179"/>
    <w:rsid w:val="00D503D1"/>
    <w:rsid w:val="00D65F73"/>
    <w:rsid w:val="00D66D13"/>
    <w:rsid w:val="00D67935"/>
    <w:rsid w:val="00D73BAD"/>
    <w:rsid w:val="00D80A6B"/>
    <w:rsid w:val="00D91069"/>
    <w:rsid w:val="00DA32F6"/>
    <w:rsid w:val="00DA6F1A"/>
    <w:rsid w:val="00DA7334"/>
    <w:rsid w:val="00DB03C7"/>
    <w:rsid w:val="00DB1242"/>
    <w:rsid w:val="00DB342B"/>
    <w:rsid w:val="00DB64FA"/>
    <w:rsid w:val="00DC3EBD"/>
    <w:rsid w:val="00DC6910"/>
    <w:rsid w:val="00DC6D88"/>
    <w:rsid w:val="00DD2891"/>
    <w:rsid w:val="00DD30CC"/>
    <w:rsid w:val="00DD342A"/>
    <w:rsid w:val="00DE2501"/>
    <w:rsid w:val="00DE2721"/>
    <w:rsid w:val="00DE6E2B"/>
    <w:rsid w:val="00DE77B5"/>
    <w:rsid w:val="00DF0476"/>
    <w:rsid w:val="00DF0FB2"/>
    <w:rsid w:val="00DF3B0A"/>
    <w:rsid w:val="00E008CA"/>
    <w:rsid w:val="00E02A1E"/>
    <w:rsid w:val="00E10D9C"/>
    <w:rsid w:val="00E1328F"/>
    <w:rsid w:val="00E20A04"/>
    <w:rsid w:val="00E2119A"/>
    <w:rsid w:val="00E2144C"/>
    <w:rsid w:val="00E23641"/>
    <w:rsid w:val="00E23DF5"/>
    <w:rsid w:val="00E332CE"/>
    <w:rsid w:val="00E33F7D"/>
    <w:rsid w:val="00E37E9F"/>
    <w:rsid w:val="00E54B51"/>
    <w:rsid w:val="00E55279"/>
    <w:rsid w:val="00E617C1"/>
    <w:rsid w:val="00E6316C"/>
    <w:rsid w:val="00E64F73"/>
    <w:rsid w:val="00E67F5D"/>
    <w:rsid w:val="00E74C58"/>
    <w:rsid w:val="00E762B7"/>
    <w:rsid w:val="00E768E1"/>
    <w:rsid w:val="00E80752"/>
    <w:rsid w:val="00E84F20"/>
    <w:rsid w:val="00E8645B"/>
    <w:rsid w:val="00E86E26"/>
    <w:rsid w:val="00E87444"/>
    <w:rsid w:val="00E9023D"/>
    <w:rsid w:val="00E92803"/>
    <w:rsid w:val="00E97A8E"/>
    <w:rsid w:val="00EA0EE8"/>
    <w:rsid w:val="00EA2DAA"/>
    <w:rsid w:val="00EA3536"/>
    <w:rsid w:val="00EA57E2"/>
    <w:rsid w:val="00EA607C"/>
    <w:rsid w:val="00EA6848"/>
    <w:rsid w:val="00EA6EB5"/>
    <w:rsid w:val="00EA7648"/>
    <w:rsid w:val="00EB7D3F"/>
    <w:rsid w:val="00EE2140"/>
    <w:rsid w:val="00EE2FD1"/>
    <w:rsid w:val="00EE455E"/>
    <w:rsid w:val="00EF5D0C"/>
    <w:rsid w:val="00F014C4"/>
    <w:rsid w:val="00F06BAA"/>
    <w:rsid w:val="00F1071C"/>
    <w:rsid w:val="00F10CF4"/>
    <w:rsid w:val="00F11BF2"/>
    <w:rsid w:val="00F12516"/>
    <w:rsid w:val="00F1631F"/>
    <w:rsid w:val="00F1796F"/>
    <w:rsid w:val="00F2331F"/>
    <w:rsid w:val="00F247FC"/>
    <w:rsid w:val="00F3060C"/>
    <w:rsid w:val="00F30864"/>
    <w:rsid w:val="00F359A4"/>
    <w:rsid w:val="00F36DBD"/>
    <w:rsid w:val="00F36E18"/>
    <w:rsid w:val="00F37C62"/>
    <w:rsid w:val="00F40286"/>
    <w:rsid w:val="00F41320"/>
    <w:rsid w:val="00F4379E"/>
    <w:rsid w:val="00F43CB7"/>
    <w:rsid w:val="00F43FC2"/>
    <w:rsid w:val="00F445EF"/>
    <w:rsid w:val="00F46061"/>
    <w:rsid w:val="00F479E0"/>
    <w:rsid w:val="00F50B0B"/>
    <w:rsid w:val="00F530AF"/>
    <w:rsid w:val="00F55508"/>
    <w:rsid w:val="00F559D7"/>
    <w:rsid w:val="00F61478"/>
    <w:rsid w:val="00F716DA"/>
    <w:rsid w:val="00F71DD7"/>
    <w:rsid w:val="00F7364C"/>
    <w:rsid w:val="00F7470A"/>
    <w:rsid w:val="00F75A8B"/>
    <w:rsid w:val="00F764C8"/>
    <w:rsid w:val="00F77319"/>
    <w:rsid w:val="00F77380"/>
    <w:rsid w:val="00F7744D"/>
    <w:rsid w:val="00F80B2E"/>
    <w:rsid w:val="00F828A7"/>
    <w:rsid w:val="00F83F32"/>
    <w:rsid w:val="00F8465A"/>
    <w:rsid w:val="00F85190"/>
    <w:rsid w:val="00F852FF"/>
    <w:rsid w:val="00F866DA"/>
    <w:rsid w:val="00F93583"/>
    <w:rsid w:val="00F944FD"/>
    <w:rsid w:val="00FA2268"/>
    <w:rsid w:val="00FA5927"/>
    <w:rsid w:val="00FB2418"/>
    <w:rsid w:val="00FB6350"/>
    <w:rsid w:val="00FC02EF"/>
    <w:rsid w:val="00FC1D1A"/>
    <w:rsid w:val="00FC51C7"/>
    <w:rsid w:val="00FD7BBD"/>
    <w:rsid w:val="00FE0338"/>
    <w:rsid w:val="00FE15D0"/>
    <w:rsid w:val="00FE1A3F"/>
    <w:rsid w:val="00FE4183"/>
    <w:rsid w:val="00FE5D6C"/>
    <w:rsid w:val="00FF217C"/>
    <w:rsid w:val="00FF2D47"/>
    <w:rsid w:val="00FF5CB7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5B872"/>
  <w15:chartTrackingRefBased/>
  <w15:docId w15:val="{D9911B2E-2561-A545-B55C-FA9DA073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tabs>
        <w:tab w:val="right" w:pos="8840"/>
      </w:tabs>
      <w:ind w:left="360"/>
      <w:outlineLvl w:val="1"/>
    </w:pPr>
    <w:rPr>
      <w:i/>
      <w:iCs/>
      <w:sz w:val="22"/>
    </w:rPr>
  </w:style>
  <w:style w:type="paragraph" w:styleId="3">
    <w:name w:val="heading 3"/>
    <w:basedOn w:val="a"/>
    <w:next w:val="a"/>
    <w:qFormat/>
    <w:pPr>
      <w:keepNext/>
      <w:ind w:left="360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ind w:left="36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tabs>
        <w:tab w:val="right" w:pos="8840"/>
      </w:tabs>
      <w:outlineLvl w:val="4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ideAddress">
    <w:name w:val="Inside Address"/>
    <w:basedOn w:val="a"/>
  </w:style>
  <w:style w:type="paragraph" w:styleId="a3">
    <w:name w:val="Date"/>
    <w:basedOn w:val="a"/>
    <w:next w:val="a"/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tabs>
        <w:tab w:val="right" w:pos="8840"/>
      </w:tabs>
      <w:ind w:left="360"/>
    </w:pPr>
  </w:style>
  <w:style w:type="paragraph" w:styleId="a6">
    <w:name w:val="Title"/>
    <w:basedOn w:val="a"/>
    <w:link w:val="Char"/>
    <w:qFormat/>
    <w:pPr>
      <w:jc w:val="center"/>
    </w:pPr>
    <w:rPr>
      <w:b/>
      <w:bCs/>
      <w:sz w:val="32"/>
    </w:rPr>
  </w:style>
  <w:style w:type="paragraph" w:styleId="20">
    <w:name w:val="Body Text Indent 2"/>
    <w:basedOn w:val="a"/>
    <w:pPr>
      <w:tabs>
        <w:tab w:val="right" w:pos="9120"/>
      </w:tabs>
      <w:spacing w:line="280" w:lineRule="exact"/>
      <w:ind w:firstLineChars="250" w:firstLine="600"/>
    </w:pPr>
  </w:style>
  <w:style w:type="paragraph" w:styleId="a7">
    <w:name w:val="header"/>
    <w:basedOn w:val="a"/>
    <w:link w:val="Char0"/>
    <w:uiPriority w:val="99"/>
    <w:rsid w:val="004A33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7"/>
    <w:uiPriority w:val="99"/>
    <w:rsid w:val="004A3308"/>
    <w:rPr>
      <w:sz w:val="24"/>
      <w:szCs w:val="24"/>
    </w:rPr>
  </w:style>
  <w:style w:type="paragraph" w:styleId="a8">
    <w:name w:val="footer"/>
    <w:basedOn w:val="a"/>
    <w:link w:val="Char1"/>
    <w:rsid w:val="004A33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8"/>
    <w:rsid w:val="004A3308"/>
    <w:rPr>
      <w:sz w:val="24"/>
      <w:szCs w:val="24"/>
    </w:rPr>
  </w:style>
  <w:style w:type="paragraph" w:customStyle="1" w:styleId="s0">
    <w:name w:val="s0"/>
    <w:rsid w:val="00C21649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styleId="a9">
    <w:name w:val="Normal (Web)"/>
    <w:basedOn w:val="a"/>
    <w:uiPriority w:val="99"/>
    <w:rsid w:val="004E6C35"/>
    <w:pPr>
      <w:spacing w:before="100" w:beforeAutospacing="1" w:after="100" w:afterAutospacing="1"/>
    </w:pPr>
    <w:rPr>
      <w:rFonts w:ascii="Gulim" w:eastAsia="Gulim" w:hAnsi="Gulim"/>
    </w:rPr>
  </w:style>
  <w:style w:type="table" w:styleId="aa">
    <w:name w:val="Table Grid"/>
    <w:basedOn w:val="a1"/>
    <w:rsid w:val="004E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6F1142"/>
    <w:rPr>
      <w:rFonts w:ascii="Arial" w:eastAsia="Dotum" w:hAnsi="Arial"/>
      <w:sz w:val="18"/>
      <w:szCs w:val="18"/>
    </w:rPr>
  </w:style>
  <w:style w:type="paragraph" w:styleId="ac">
    <w:name w:val="List Paragraph"/>
    <w:basedOn w:val="a"/>
    <w:uiPriority w:val="34"/>
    <w:qFormat/>
    <w:rsid w:val="00A32CB7"/>
    <w:pPr>
      <w:ind w:leftChars="400" w:left="800"/>
    </w:pPr>
  </w:style>
  <w:style w:type="character" w:styleId="ad">
    <w:name w:val="page number"/>
    <w:basedOn w:val="a0"/>
    <w:rsid w:val="00163101"/>
  </w:style>
  <w:style w:type="character" w:customStyle="1" w:styleId="apple-style-span">
    <w:name w:val="apple-style-span"/>
    <w:basedOn w:val="a0"/>
    <w:rsid w:val="00A232C7"/>
  </w:style>
  <w:style w:type="character" w:customStyle="1" w:styleId="Char">
    <w:name w:val="제목 Char"/>
    <w:link w:val="a6"/>
    <w:rsid w:val="00AD3811"/>
    <w:rPr>
      <w:b/>
      <w:bCs/>
      <w:sz w:val="32"/>
      <w:szCs w:val="24"/>
    </w:rPr>
  </w:style>
  <w:style w:type="character" w:styleId="ae">
    <w:name w:val="Emphasis"/>
    <w:qFormat/>
    <w:rsid w:val="0094295E"/>
    <w:rPr>
      <w:i/>
      <w:iCs/>
    </w:rPr>
  </w:style>
  <w:style w:type="character" w:styleId="af">
    <w:name w:val="Strong"/>
    <w:qFormat/>
    <w:rsid w:val="00801E7F"/>
    <w:rPr>
      <w:b/>
      <w:bCs/>
    </w:rPr>
  </w:style>
  <w:style w:type="character" w:customStyle="1" w:styleId="style101">
    <w:name w:val="style101"/>
    <w:rsid w:val="00801E7F"/>
    <w:rPr>
      <w:rFonts w:ascii="Times New Roman" w:hAnsi="Times New Roman" w:cs="Times New Roman" w:hint="default"/>
    </w:rPr>
  </w:style>
  <w:style w:type="character" w:styleId="af0">
    <w:name w:val="Unresolved Mention"/>
    <w:uiPriority w:val="99"/>
    <w:semiHidden/>
    <w:unhideWhenUsed/>
    <w:rsid w:val="00925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oritech/yuyejin/resume/ai-resume-builder/public/resume-template3.docx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63C51-30D9-4004-A30C-64F315E4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resume-template3.docx.dotx</Template>
  <TotalTime>27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ITF</vt:lpstr>
    </vt:vector>
  </TitlesOfParts>
  <Company>maniatoba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ITF</dc:title>
  <dc:subject/>
  <dc:creator>wooritech</dc:creator>
  <cp:keywords/>
  <cp:lastModifiedBy>유예진</cp:lastModifiedBy>
  <cp:revision>44</cp:revision>
  <cp:lastPrinted>2009-09-22T05:21:00Z</cp:lastPrinted>
  <dcterms:created xsi:type="dcterms:W3CDTF">2025-06-10T07:19:00Z</dcterms:created>
  <dcterms:modified xsi:type="dcterms:W3CDTF">2025-06-11T06:26:00Z</dcterms:modified>
</cp:coreProperties>
</file>